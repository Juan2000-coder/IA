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4AB2" w:rsidRDefault="00324AB2" w:rsidP="004B3885">
      <w:pPr>
        <w:pStyle w:val="Ttulo1"/>
      </w:pPr>
      <w:r>
        <w:t>Toda la mierda de CoNOCIMIENTO, RAZONAMIENTO Y PLANEACIÓN</w:t>
      </w:r>
    </w:p>
    <w:p w:rsidR="00324AB2" w:rsidRDefault="00324AB2" w:rsidP="00324AB2">
      <w:pPr>
        <w:pStyle w:val="Ttulo2"/>
      </w:pPr>
      <w:r>
        <w:t>Agentes Lógicos:</w:t>
      </w:r>
    </w:p>
    <w:p w:rsidR="00E553E7" w:rsidRPr="00E553E7" w:rsidRDefault="00E553E7" w:rsidP="00E553E7">
      <w:pPr>
        <w:pStyle w:val="Ttulo3"/>
      </w:pPr>
      <w:r>
        <w:t>Concepto</w:t>
      </w:r>
    </w:p>
    <w:p w:rsidR="00E553E7" w:rsidRDefault="00324AB2" w:rsidP="00E553E7">
      <w:pPr>
        <w:jc w:val="center"/>
      </w:pPr>
      <w:r>
        <w:rPr>
          <w:noProof/>
          <w:lang w:eastAsia="es-AR"/>
        </w:rPr>
        <w:drawing>
          <wp:inline distT="0" distB="0" distL="0" distR="0" wp14:anchorId="38B4E17C" wp14:editId="27F9F2B7">
            <wp:extent cx="5276850" cy="695325"/>
            <wp:effectExtent l="38100" t="38100" r="38100" b="476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6850" cy="695325"/>
                    </a:xfrm>
                    <a:prstGeom prst="rect">
                      <a:avLst/>
                    </a:prstGeom>
                    <a:ln w="28575">
                      <a:solidFill>
                        <a:srgbClr val="FF0000"/>
                      </a:solidFill>
                    </a:ln>
                  </pic:spPr>
                </pic:pic>
              </a:graphicData>
            </a:graphic>
          </wp:inline>
        </w:drawing>
      </w:r>
    </w:p>
    <w:p w:rsidR="001D69AC" w:rsidRDefault="001D69AC" w:rsidP="00324AB2">
      <w:pPr>
        <w:jc w:val="center"/>
      </w:pPr>
      <w:r>
        <w:rPr>
          <w:noProof/>
          <w:lang w:eastAsia="es-AR"/>
        </w:rPr>
        <w:drawing>
          <wp:inline distT="0" distB="0" distL="0" distR="0" wp14:anchorId="2090157D" wp14:editId="697BAF33">
            <wp:extent cx="5324475" cy="609079"/>
            <wp:effectExtent l="38100" t="38100" r="28575" b="387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7671" cy="611732"/>
                    </a:xfrm>
                    <a:prstGeom prst="rect">
                      <a:avLst/>
                    </a:prstGeom>
                    <a:ln w="28575">
                      <a:solidFill>
                        <a:srgbClr val="FF0000"/>
                      </a:solidFill>
                    </a:ln>
                  </pic:spPr>
                </pic:pic>
              </a:graphicData>
            </a:graphic>
          </wp:inline>
        </w:drawing>
      </w:r>
    </w:p>
    <w:p w:rsidR="00E553E7" w:rsidRDefault="00E553E7" w:rsidP="00324AB2">
      <w:pPr>
        <w:jc w:val="center"/>
      </w:pPr>
      <w:r w:rsidRPr="00E553E7">
        <w:rPr>
          <w:b/>
        </w:rPr>
        <w:t>NOTA</w:t>
      </w:r>
      <w:r>
        <w:t>: Entonces la lógica es solamente una de las formas generales de representar el conocimiento de soporte de los agentes basados en conocimiento</w:t>
      </w:r>
    </w:p>
    <w:p w:rsidR="001D69AC" w:rsidRDefault="001D69AC" w:rsidP="00324AB2">
      <w:pPr>
        <w:jc w:val="center"/>
      </w:pPr>
      <w:r>
        <w:rPr>
          <w:noProof/>
          <w:lang w:eastAsia="es-AR"/>
        </w:rPr>
        <w:drawing>
          <wp:inline distT="0" distB="0" distL="0" distR="0" wp14:anchorId="30492E22" wp14:editId="4F5E2A08">
            <wp:extent cx="5334000" cy="685610"/>
            <wp:effectExtent l="38100" t="38100" r="38100" b="387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5860" cy="688420"/>
                    </a:xfrm>
                    <a:prstGeom prst="rect">
                      <a:avLst/>
                    </a:prstGeom>
                    <a:ln w="28575">
                      <a:solidFill>
                        <a:srgbClr val="FF0000"/>
                      </a:solidFill>
                    </a:ln>
                  </pic:spPr>
                </pic:pic>
              </a:graphicData>
            </a:graphic>
          </wp:inline>
        </w:drawing>
      </w:r>
    </w:p>
    <w:p w:rsidR="00E553E7" w:rsidRDefault="00E553E7" w:rsidP="00324AB2">
      <w:pPr>
        <w:jc w:val="center"/>
      </w:pPr>
      <w:r w:rsidRPr="00E553E7">
        <w:rPr>
          <w:b/>
        </w:rPr>
        <w:t>NOTA</w:t>
      </w:r>
      <w:r>
        <w:t>: Este tipo de agentes tienen menor especificidad o se encuentran menos restringidos que los agentes basados en objetivos que se vieron antes</w:t>
      </w:r>
    </w:p>
    <w:p w:rsidR="00E553E7" w:rsidRDefault="00E553E7" w:rsidP="00E553E7">
      <w:pPr>
        <w:pStyle w:val="Ttulo3"/>
      </w:pPr>
      <w:r>
        <w:t>Componentes de un agente baso en conocimientos</w:t>
      </w:r>
    </w:p>
    <w:p w:rsidR="00E553E7" w:rsidRPr="00E553E7" w:rsidRDefault="00E553E7" w:rsidP="00E553E7">
      <w:pPr>
        <w:pStyle w:val="Ttulo4"/>
      </w:pPr>
      <w:r>
        <w:t>Base de conocimientos</w:t>
      </w:r>
    </w:p>
    <w:p w:rsidR="001D69AC" w:rsidRDefault="001D69AC" w:rsidP="00324AB2">
      <w:pPr>
        <w:jc w:val="center"/>
      </w:pPr>
      <w:r>
        <w:rPr>
          <w:noProof/>
          <w:lang w:eastAsia="es-AR"/>
        </w:rPr>
        <w:drawing>
          <wp:inline distT="0" distB="0" distL="0" distR="0" wp14:anchorId="026BF9A8" wp14:editId="0EE72046">
            <wp:extent cx="5372100" cy="904489"/>
            <wp:effectExtent l="38100" t="38100" r="38100" b="292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64" t="10312"/>
                    <a:stretch/>
                  </pic:blipFill>
                  <pic:spPr bwMode="auto">
                    <a:xfrm>
                      <a:off x="0" y="0"/>
                      <a:ext cx="5376538" cy="905236"/>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53E7" w:rsidRDefault="00E553E7" w:rsidP="00E553E7">
      <w:pPr>
        <w:pStyle w:val="Ttulo4"/>
      </w:pPr>
      <w:r>
        <w:lastRenderedPageBreak/>
        <w:t>Axioma</w:t>
      </w:r>
    </w:p>
    <w:p w:rsidR="00E553E7" w:rsidRDefault="001D69AC" w:rsidP="00E553E7">
      <w:pPr>
        <w:jc w:val="center"/>
      </w:pPr>
      <w:r>
        <w:rPr>
          <w:noProof/>
          <w:lang w:eastAsia="es-AR"/>
        </w:rPr>
        <w:drawing>
          <wp:inline distT="0" distB="0" distL="0" distR="0" wp14:anchorId="6454F7D6" wp14:editId="36375E22">
            <wp:extent cx="5438775" cy="346462"/>
            <wp:effectExtent l="38100" t="38100" r="28575" b="349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744" cy="350091"/>
                    </a:xfrm>
                    <a:prstGeom prst="rect">
                      <a:avLst/>
                    </a:prstGeom>
                    <a:ln w="28575">
                      <a:solidFill>
                        <a:srgbClr val="FF0000"/>
                      </a:solidFill>
                    </a:ln>
                  </pic:spPr>
                </pic:pic>
              </a:graphicData>
            </a:graphic>
          </wp:inline>
        </w:drawing>
      </w:r>
    </w:p>
    <w:p w:rsidR="00E553E7" w:rsidRDefault="00E553E7" w:rsidP="00E553E7">
      <w:pPr>
        <w:pStyle w:val="Ttulo3"/>
      </w:pPr>
      <w:proofErr w:type="spellStart"/>
      <w:r w:rsidRPr="00E553E7">
        <w:rPr>
          <w:lang w:val="en-GB"/>
        </w:rPr>
        <w:t>Inferencias</w:t>
      </w:r>
      <w:proofErr w:type="spellEnd"/>
      <w:r>
        <w:rPr>
          <w:lang w:val="en-GB"/>
        </w:rPr>
        <w:t xml:space="preserve">; </w:t>
      </w:r>
      <w:r w:rsidRPr="00E553E7">
        <w:rPr>
          <w:lang w:val="en-GB"/>
        </w:rPr>
        <w:t xml:space="preserve">TELL and ASK functions. </w:t>
      </w:r>
      <w:r w:rsidRPr="00E553E7">
        <w:t>Estructura general de un agente basado en conocimientos.</w:t>
      </w:r>
    </w:p>
    <w:p w:rsidR="00E553E7" w:rsidRDefault="00E553E7" w:rsidP="00324AB2">
      <w:pPr>
        <w:jc w:val="center"/>
      </w:pPr>
      <w:r>
        <w:rPr>
          <w:noProof/>
          <w:lang w:eastAsia="es-AR"/>
        </w:rPr>
        <w:drawing>
          <wp:inline distT="0" distB="0" distL="0" distR="0" wp14:anchorId="43312FB1" wp14:editId="50FF70AB">
            <wp:extent cx="5391150" cy="515448"/>
            <wp:effectExtent l="38100" t="38100" r="38100" b="3746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6280" cy="523587"/>
                    </a:xfrm>
                    <a:prstGeom prst="rect">
                      <a:avLst/>
                    </a:prstGeom>
                    <a:ln w="28575">
                      <a:solidFill>
                        <a:srgbClr val="FF0000"/>
                      </a:solidFill>
                    </a:ln>
                  </pic:spPr>
                </pic:pic>
              </a:graphicData>
            </a:graphic>
          </wp:inline>
        </w:drawing>
      </w:r>
    </w:p>
    <w:p w:rsidR="00E553E7" w:rsidRDefault="00E553E7" w:rsidP="00E553E7">
      <w:pPr>
        <w:pStyle w:val="Ttulo4"/>
      </w:pPr>
      <w:r>
        <w:t>Esquema general del agente</w:t>
      </w:r>
    </w:p>
    <w:p w:rsidR="00E553E7" w:rsidRDefault="00E553E7" w:rsidP="00324AB2">
      <w:pPr>
        <w:jc w:val="center"/>
      </w:pPr>
      <w:r>
        <w:rPr>
          <w:noProof/>
          <w:lang w:eastAsia="es-AR"/>
        </w:rPr>
        <w:drawing>
          <wp:inline distT="0" distB="0" distL="0" distR="0" wp14:anchorId="5DBF0AF4" wp14:editId="051422E3">
            <wp:extent cx="5476875" cy="2327275"/>
            <wp:effectExtent l="38100" t="38100" r="47625" b="349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87" r="1222"/>
                    <a:stretch/>
                  </pic:blipFill>
                  <pic:spPr bwMode="auto">
                    <a:xfrm>
                      <a:off x="0" y="0"/>
                      <a:ext cx="5476875" cy="232727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53E7" w:rsidRPr="00E553E7" w:rsidRDefault="00E553E7" w:rsidP="00E553E7">
      <w:pPr>
        <w:pStyle w:val="Ttulo4"/>
        <w:rPr>
          <w:lang w:val="en-GB"/>
        </w:rPr>
      </w:pPr>
      <w:proofErr w:type="spellStart"/>
      <w:r w:rsidRPr="00E553E7">
        <w:rPr>
          <w:lang w:val="en-GB"/>
        </w:rPr>
        <w:t>Inferencia</w:t>
      </w:r>
      <w:proofErr w:type="spellEnd"/>
      <w:r w:rsidRPr="00E553E7">
        <w:rPr>
          <w:lang w:val="en-GB"/>
        </w:rPr>
        <w:t xml:space="preserve"> y TELL and ASK functions</w:t>
      </w:r>
    </w:p>
    <w:p w:rsidR="001D69AC" w:rsidRDefault="00E553E7" w:rsidP="00E553E7">
      <w:pPr>
        <w:jc w:val="center"/>
      </w:pPr>
      <w:r>
        <w:rPr>
          <w:noProof/>
          <w:lang w:eastAsia="es-AR"/>
        </w:rPr>
        <w:drawing>
          <wp:inline distT="0" distB="0" distL="0" distR="0" wp14:anchorId="5FB5FBA6" wp14:editId="6383F08F">
            <wp:extent cx="5391150" cy="924145"/>
            <wp:effectExtent l="38100" t="38100" r="38100" b="476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5657" cy="928346"/>
                    </a:xfrm>
                    <a:prstGeom prst="rect">
                      <a:avLst/>
                    </a:prstGeom>
                    <a:ln w="28575">
                      <a:solidFill>
                        <a:srgbClr val="FF0000"/>
                      </a:solidFill>
                    </a:ln>
                  </pic:spPr>
                </pic:pic>
              </a:graphicData>
            </a:graphic>
          </wp:inline>
        </w:drawing>
      </w:r>
    </w:p>
    <w:p w:rsidR="00005C73" w:rsidRDefault="00005C73" w:rsidP="00E553E7">
      <w:pPr>
        <w:jc w:val="center"/>
      </w:pPr>
      <w:r w:rsidRPr="00005C73">
        <w:rPr>
          <w:b/>
        </w:rPr>
        <w:t>NOTA</w:t>
      </w:r>
      <w:r>
        <w:t>: estas funciones proveen abstracción del proceso de razonamiento del agente</w:t>
      </w:r>
    </w:p>
    <w:p w:rsidR="001D69AC" w:rsidRDefault="001D69AC" w:rsidP="00324AB2">
      <w:pPr>
        <w:jc w:val="center"/>
      </w:pPr>
      <w:r>
        <w:rPr>
          <w:noProof/>
          <w:lang w:eastAsia="es-AR"/>
        </w:rPr>
        <w:drawing>
          <wp:inline distT="0" distB="0" distL="0" distR="0" wp14:anchorId="60D1AD62" wp14:editId="638AECBF">
            <wp:extent cx="5429250" cy="1049851"/>
            <wp:effectExtent l="38100" t="38100" r="38100" b="3619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0748" cy="1057875"/>
                    </a:xfrm>
                    <a:prstGeom prst="rect">
                      <a:avLst/>
                    </a:prstGeom>
                    <a:ln w="28575">
                      <a:solidFill>
                        <a:srgbClr val="FF0000"/>
                      </a:solidFill>
                    </a:ln>
                  </pic:spPr>
                </pic:pic>
              </a:graphicData>
            </a:graphic>
          </wp:inline>
        </w:drawing>
      </w:r>
    </w:p>
    <w:p w:rsidR="001D69AC" w:rsidRDefault="00E553E7" w:rsidP="00005C73">
      <w:pPr>
        <w:pStyle w:val="Ttulo4"/>
      </w:pPr>
      <w:r>
        <w:lastRenderedPageBreak/>
        <w:t>Funciones que proveen abstracción del lenguaje utilizado para la representación del conocimiento</w:t>
      </w:r>
    </w:p>
    <w:p w:rsidR="00E553E7" w:rsidRDefault="001D69AC" w:rsidP="00E553E7">
      <w:pPr>
        <w:jc w:val="center"/>
      </w:pPr>
      <w:r>
        <w:rPr>
          <w:noProof/>
          <w:lang w:eastAsia="es-AR"/>
        </w:rPr>
        <w:drawing>
          <wp:inline distT="0" distB="0" distL="0" distR="0" wp14:anchorId="7F5D133F" wp14:editId="35CEE2E2">
            <wp:extent cx="5612130" cy="926465"/>
            <wp:effectExtent l="38100" t="38100" r="45720" b="450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926465"/>
                    </a:xfrm>
                    <a:prstGeom prst="rect">
                      <a:avLst/>
                    </a:prstGeom>
                    <a:ln w="28575">
                      <a:solidFill>
                        <a:srgbClr val="FF0000"/>
                      </a:solidFill>
                    </a:ln>
                  </pic:spPr>
                </pic:pic>
              </a:graphicData>
            </a:graphic>
          </wp:inline>
        </w:drawing>
      </w:r>
    </w:p>
    <w:p w:rsidR="001D69AC" w:rsidRDefault="00E553E7" w:rsidP="00E553E7">
      <w:pPr>
        <w:jc w:val="center"/>
      </w:pPr>
      <w:r>
        <w:rPr>
          <w:noProof/>
          <w:lang w:eastAsia="es-AR"/>
        </w:rPr>
        <w:drawing>
          <wp:inline distT="0" distB="0" distL="0" distR="0" wp14:anchorId="61411817" wp14:editId="194607F2">
            <wp:extent cx="4314825" cy="228600"/>
            <wp:effectExtent l="38100" t="38100" r="47625" b="381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228600"/>
                    </a:xfrm>
                    <a:prstGeom prst="rect">
                      <a:avLst/>
                    </a:prstGeom>
                    <a:ln w="28575">
                      <a:solidFill>
                        <a:srgbClr val="FF0000"/>
                      </a:solidFill>
                    </a:ln>
                  </pic:spPr>
                </pic:pic>
              </a:graphicData>
            </a:graphic>
          </wp:inline>
        </w:drawing>
      </w:r>
    </w:p>
    <w:p w:rsidR="00005C73" w:rsidRDefault="00005C73" w:rsidP="00005C73">
      <w:pPr>
        <w:pStyle w:val="Ttulo4"/>
      </w:pPr>
      <w:r>
        <w:t>Esquema procedimental y declarativo</w:t>
      </w:r>
    </w:p>
    <w:p w:rsidR="001D69AC" w:rsidRDefault="001D69AC" w:rsidP="00324AB2">
      <w:pPr>
        <w:jc w:val="center"/>
      </w:pPr>
      <w:r>
        <w:rPr>
          <w:noProof/>
          <w:lang w:eastAsia="es-AR"/>
        </w:rPr>
        <w:drawing>
          <wp:inline distT="0" distB="0" distL="0" distR="0" wp14:anchorId="0700A6FD" wp14:editId="297E96B1">
            <wp:extent cx="5612130" cy="976630"/>
            <wp:effectExtent l="38100" t="38100" r="45720" b="330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976630"/>
                    </a:xfrm>
                    <a:prstGeom prst="rect">
                      <a:avLst/>
                    </a:prstGeom>
                    <a:ln w="28575">
                      <a:solidFill>
                        <a:srgbClr val="FF0000"/>
                      </a:solidFill>
                    </a:ln>
                  </pic:spPr>
                </pic:pic>
              </a:graphicData>
            </a:graphic>
          </wp:inline>
        </w:drawing>
      </w:r>
    </w:p>
    <w:p w:rsidR="00E553E7" w:rsidRDefault="00E553E7" w:rsidP="00E553E7">
      <w:pPr>
        <w:pStyle w:val="Ttulo3"/>
      </w:pPr>
      <w:r>
        <w:t>Acerca del lenguaje utilizado para la representación del conocimiento</w:t>
      </w:r>
    </w:p>
    <w:p w:rsidR="00005C73" w:rsidRPr="00005C73" w:rsidRDefault="00005C73" w:rsidP="00005C73">
      <w:pPr>
        <w:pStyle w:val="Ttulo4"/>
      </w:pPr>
      <w:r>
        <w:t>Sintaxis</w:t>
      </w:r>
    </w:p>
    <w:p w:rsidR="001D69AC" w:rsidRDefault="001D69AC" w:rsidP="00324AB2">
      <w:pPr>
        <w:jc w:val="center"/>
      </w:pPr>
      <w:r>
        <w:rPr>
          <w:noProof/>
          <w:lang w:eastAsia="es-AR"/>
        </w:rPr>
        <w:drawing>
          <wp:inline distT="0" distB="0" distL="0" distR="0" wp14:anchorId="5F9D1C10" wp14:editId="2E6162F3">
            <wp:extent cx="5612130" cy="485775"/>
            <wp:effectExtent l="38100" t="38100" r="45720" b="476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85775"/>
                    </a:xfrm>
                    <a:prstGeom prst="rect">
                      <a:avLst/>
                    </a:prstGeom>
                    <a:ln w="28575">
                      <a:solidFill>
                        <a:srgbClr val="FF0000"/>
                      </a:solidFill>
                    </a:ln>
                  </pic:spPr>
                </pic:pic>
              </a:graphicData>
            </a:graphic>
          </wp:inline>
        </w:drawing>
      </w:r>
    </w:p>
    <w:p w:rsidR="00005C73" w:rsidRDefault="00005C73" w:rsidP="00005C73">
      <w:pPr>
        <w:pStyle w:val="Ttulo4"/>
      </w:pPr>
      <w:r>
        <w:t>Semántica</w:t>
      </w:r>
    </w:p>
    <w:p w:rsidR="001D69AC" w:rsidRDefault="00A66AB9" w:rsidP="00324AB2">
      <w:pPr>
        <w:jc w:val="center"/>
      </w:pPr>
      <w:r>
        <w:rPr>
          <w:noProof/>
          <w:lang w:eastAsia="es-AR"/>
        </w:rPr>
        <w:drawing>
          <wp:inline distT="0" distB="0" distL="0" distR="0" wp14:anchorId="108BF1A1" wp14:editId="1C5FB4C2">
            <wp:extent cx="5612130" cy="927100"/>
            <wp:effectExtent l="38100" t="38100" r="45720" b="444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927100"/>
                    </a:xfrm>
                    <a:prstGeom prst="rect">
                      <a:avLst/>
                    </a:prstGeom>
                    <a:ln w="28575">
                      <a:solidFill>
                        <a:srgbClr val="FF0000"/>
                      </a:solidFill>
                    </a:ln>
                  </pic:spPr>
                </pic:pic>
              </a:graphicData>
            </a:graphic>
          </wp:inline>
        </w:drawing>
      </w:r>
    </w:p>
    <w:p w:rsidR="00005C73" w:rsidRDefault="00005C73" w:rsidP="00324AB2">
      <w:pPr>
        <w:jc w:val="center"/>
      </w:pPr>
      <w:r w:rsidRPr="00005C73">
        <w:rPr>
          <w:b/>
        </w:rPr>
        <w:t>NOTA</w:t>
      </w:r>
      <w:r>
        <w:t>: Además de darle un significado o forma de interpretación a las sentencias. La semántica permite definir el valor de verdad de una sentencia</w:t>
      </w:r>
    </w:p>
    <w:p w:rsidR="00005C73" w:rsidRDefault="00005C73" w:rsidP="00005C73">
      <w:pPr>
        <w:pStyle w:val="Ttulo4"/>
      </w:pPr>
      <w:r>
        <w:t>Concepto de Modelo</w:t>
      </w:r>
    </w:p>
    <w:p w:rsidR="00A66AB9" w:rsidRDefault="00A66AB9" w:rsidP="00324AB2">
      <w:pPr>
        <w:jc w:val="center"/>
      </w:pPr>
      <w:r>
        <w:rPr>
          <w:noProof/>
          <w:lang w:eastAsia="es-AR"/>
        </w:rPr>
        <w:drawing>
          <wp:inline distT="0" distB="0" distL="0" distR="0" wp14:anchorId="7A2C0830" wp14:editId="0BDC283C">
            <wp:extent cx="5612130" cy="185420"/>
            <wp:effectExtent l="38100" t="38100" r="45720" b="431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85420"/>
                    </a:xfrm>
                    <a:prstGeom prst="rect">
                      <a:avLst/>
                    </a:prstGeom>
                    <a:ln w="28575">
                      <a:solidFill>
                        <a:srgbClr val="FF0000"/>
                      </a:solidFill>
                    </a:ln>
                  </pic:spPr>
                </pic:pic>
              </a:graphicData>
            </a:graphic>
          </wp:inline>
        </w:drawing>
      </w:r>
    </w:p>
    <w:p w:rsidR="00A66AB9" w:rsidRDefault="00A66AB9" w:rsidP="00324AB2">
      <w:pPr>
        <w:jc w:val="center"/>
      </w:pPr>
      <w:r>
        <w:rPr>
          <w:noProof/>
          <w:lang w:eastAsia="es-AR"/>
        </w:rPr>
        <w:lastRenderedPageBreak/>
        <w:drawing>
          <wp:inline distT="0" distB="0" distL="0" distR="0" wp14:anchorId="5BA07AFA" wp14:editId="625749A4">
            <wp:extent cx="2828925" cy="276225"/>
            <wp:effectExtent l="38100" t="38100" r="47625" b="476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8925" cy="276225"/>
                    </a:xfrm>
                    <a:prstGeom prst="rect">
                      <a:avLst/>
                    </a:prstGeom>
                    <a:ln w="28575">
                      <a:solidFill>
                        <a:srgbClr val="FF0000"/>
                      </a:solidFill>
                    </a:ln>
                  </pic:spPr>
                </pic:pic>
              </a:graphicData>
            </a:graphic>
          </wp:inline>
        </w:drawing>
      </w:r>
    </w:p>
    <w:p w:rsidR="00A66AB9" w:rsidRDefault="00A66AB9" w:rsidP="00324AB2">
      <w:pPr>
        <w:jc w:val="center"/>
      </w:pPr>
      <w:r>
        <w:rPr>
          <w:noProof/>
          <w:lang w:eastAsia="es-AR"/>
        </w:rPr>
        <w:drawing>
          <wp:inline distT="0" distB="0" distL="0" distR="0" wp14:anchorId="3252A30E" wp14:editId="3B82889A">
            <wp:extent cx="5612130" cy="928370"/>
            <wp:effectExtent l="38100" t="38100" r="45720" b="431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928370"/>
                    </a:xfrm>
                    <a:prstGeom prst="rect">
                      <a:avLst/>
                    </a:prstGeom>
                    <a:ln w="28575">
                      <a:solidFill>
                        <a:srgbClr val="FF0000"/>
                      </a:solidFill>
                    </a:ln>
                  </pic:spPr>
                </pic:pic>
              </a:graphicData>
            </a:graphic>
          </wp:inline>
        </w:drawing>
      </w:r>
    </w:p>
    <w:p w:rsidR="00005C73" w:rsidRDefault="00005C73" w:rsidP="00005C73">
      <w:pPr>
        <w:pStyle w:val="Ttulo3"/>
      </w:pPr>
      <w:proofErr w:type="spellStart"/>
      <w:r>
        <w:t>Entailment</w:t>
      </w:r>
      <w:proofErr w:type="spellEnd"/>
      <w:r>
        <w:t xml:space="preserve"> o concepto de que una sentencia se sigue de otra</w:t>
      </w:r>
    </w:p>
    <w:p w:rsidR="00A66AB9" w:rsidRDefault="00A66AB9" w:rsidP="00324AB2">
      <w:pPr>
        <w:jc w:val="center"/>
      </w:pPr>
      <w:r>
        <w:rPr>
          <w:noProof/>
          <w:lang w:eastAsia="es-AR"/>
        </w:rPr>
        <w:drawing>
          <wp:inline distT="0" distB="0" distL="0" distR="0" wp14:anchorId="1D1DEFBE" wp14:editId="701C8687">
            <wp:extent cx="2495550" cy="161925"/>
            <wp:effectExtent l="38100" t="38100" r="38100" b="476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5550" cy="161925"/>
                    </a:xfrm>
                    <a:prstGeom prst="rect">
                      <a:avLst/>
                    </a:prstGeom>
                    <a:ln w="28575">
                      <a:solidFill>
                        <a:srgbClr val="FF0000"/>
                      </a:solidFill>
                    </a:ln>
                  </pic:spPr>
                </pic:pic>
              </a:graphicData>
            </a:graphic>
          </wp:inline>
        </w:drawing>
      </w:r>
    </w:p>
    <w:p w:rsidR="00005C73" w:rsidRDefault="00005C73" w:rsidP="00005C73">
      <w:pPr>
        <w:pStyle w:val="Ttulo3"/>
      </w:pPr>
      <w:r>
        <w:t>Algoritmo de inferencia por comprobación de modelos</w:t>
      </w:r>
    </w:p>
    <w:p w:rsidR="00A66AB9" w:rsidRDefault="00A66AB9" w:rsidP="00324AB2">
      <w:pPr>
        <w:jc w:val="center"/>
      </w:pPr>
      <w:r>
        <w:rPr>
          <w:noProof/>
          <w:lang w:eastAsia="es-AR"/>
        </w:rPr>
        <w:drawing>
          <wp:inline distT="0" distB="0" distL="0" distR="0" wp14:anchorId="022C0F84" wp14:editId="7B765B6F">
            <wp:extent cx="5612130" cy="3228975"/>
            <wp:effectExtent l="38100" t="38100" r="45720" b="476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228975"/>
                    </a:xfrm>
                    <a:prstGeom prst="rect">
                      <a:avLst/>
                    </a:prstGeom>
                    <a:ln w="28575">
                      <a:solidFill>
                        <a:srgbClr val="FF0000"/>
                      </a:solidFill>
                    </a:ln>
                  </pic:spPr>
                </pic:pic>
              </a:graphicData>
            </a:graphic>
          </wp:inline>
        </w:drawing>
      </w:r>
    </w:p>
    <w:p w:rsidR="00A66AB9" w:rsidRDefault="00A66AB9" w:rsidP="00324AB2">
      <w:pPr>
        <w:jc w:val="center"/>
      </w:pPr>
      <w:r>
        <w:rPr>
          <w:noProof/>
          <w:lang w:eastAsia="es-AR"/>
        </w:rPr>
        <w:drawing>
          <wp:inline distT="0" distB="0" distL="0" distR="0" wp14:anchorId="2167C1F5" wp14:editId="44003AA5">
            <wp:extent cx="5612130" cy="564515"/>
            <wp:effectExtent l="38100" t="38100" r="45720" b="450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564515"/>
                    </a:xfrm>
                    <a:prstGeom prst="rect">
                      <a:avLst/>
                    </a:prstGeom>
                    <a:ln w="28575">
                      <a:solidFill>
                        <a:srgbClr val="FF0000"/>
                      </a:solidFill>
                    </a:ln>
                  </pic:spPr>
                </pic:pic>
              </a:graphicData>
            </a:graphic>
          </wp:inline>
        </w:drawing>
      </w:r>
    </w:p>
    <w:p w:rsidR="00005C73" w:rsidRDefault="00005C73" w:rsidP="00005C73">
      <w:pPr>
        <w:pStyle w:val="Ttulo3"/>
      </w:pPr>
      <w:r>
        <w:t>Notación: Inferencia de una sentencia a partir de KB por un algoritmo de inferencia i</w:t>
      </w:r>
    </w:p>
    <w:p w:rsidR="00A66AB9" w:rsidRDefault="00A66AB9" w:rsidP="00324AB2">
      <w:pPr>
        <w:jc w:val="center"/>
      </w:pPr>
      <w:r>
        <w:rPr>
          <w:noProof/>
          <w:lang w:eastAsia="es-AR"/>
        </w:rPr>
        <w:drawing>
          <wp:inline distT="0" distB="0" distL="0" distR="0" wp14:anchorId="633FEFE8" wp14:editId="26E39337">
            <wp:extent cx="704850" cy="228600"/>
            <wp:effectExtent l="38100" t="38100" r="38100" b="381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71" t="10345" r="77675" b="48276"/>
                    <a:stretch/>
                  </pic:blipFill>
                  <pic:spPr bwMode="auto">
                    <a:xfrm>
                      <a:off x="0" y="0"/>
                      <a:ext cx="704850" cy="22860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05845048" wp14:editId="226ADA52">
            <wp:extent cx="5162550" cy="190500"/>
            <wp:effectExtent l="38100" t="38100" r="38100" b="381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5517"/>
                    <a:stretch/>
                  </pic:blipFill>
                  <pic:spPr bwMode="auto">
                    <a:xfrm>
                      <a:off x="0" y="0"/>
                      <a:ext cx="5162550" cy="19050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5C73" w:rsidRDefault="00005C73" w:rsidP="00005C73">
      <w:pPr>
        <w:pStyle w:val="Ttulo3"/>
      </w:pPr>
      <w:r>
        <w:lastRenderedPageBreak/>
        <w:t>Propiedades de los algoritmos de inferencia</w:t>
      </w:r>
    </w:p>
    <w:p w:rsidR="00005C73" w:rsidRPr="00005C73" w:rsidRDefault="00005C73" w:rsidP="00005C73">
      <w:pPr>
        <w:pStyle w:val="Ttulo4"/>
      </w:pPr>
      <w:r>
        <w:t>Solidez o consistencia</w:t>
      </w:r>
    </w:p>
    <w:p w:rsidR="001D69AC" w:rsidRDefault="00A66AB9" w:rsidP="00324AB2">
      <w:pPr>
        <w:jc w:val="center"/>
      </w:pPr>
      <w:r>
        <w:rPr>
          <w:noProof/>
          <w:lang w:eastAsia="es-AR"/>
        </w:rPr>
        <w:drawing>
          <wp:inline distT="0" distB="0" distL="0" distR="0" wp14:anchorId="45C5EAE6" wp14:editId="2C6A7F02">
            <wp:extent cx="5612130" cy="745490"/>
            <wp:effectExtent l="38100" t="38100" r="45720" b="355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745490"/>
                    </a:xfrm>
                    <a:prstGeom prst="rect">
                      <a:avLst/>
                    </a:prstGeom>
                    <a:ln w="28575">
                      <a:solidFill>
                        <a:srgbClr val="FF0000"/>
                      </a:solidFill>
                    </a:ln>
                  </pic:spPr>
                </pic:pic>
              </a:graphicData>
            </a:graphic>
          </wp:inline>
        </w:drawing>
      </w:r>
    </w:p>
    <w:p w:rsidR="00005C73" w:rsidRDefault="00005C73" w:rsidP="00005C73">
      <w:pPr>
        <w:pStyle w:val="Ttulo4"/>
      </w:pPr>
      <w:proofErr w:type="spellStart"/>
      <w:r>
        <w:t>Completud</w:t>
      </w:r>
      <w:proofErr w:type="spellEnd"/>
    </w:p>
    <w:p w:rsidR="00A66AB9" w:rsidRDefault="00A66AB9" w:rsidP="00324AB2">
      <w:pPr>
        <w:jc w:val="center"/>
      </w:pPr>
      <w:r>
        <w:rPr>
          <w:noProof/>
          <w:lang w:eastAsia="es-AR"/>
        </w:rPr>
        <w:drawing>
          <wp:inline distT="0" distB="0" distL="0" distR="0" wp14:anchorId="48884E37" wp14:editId="19B99864">
            <wp:extent cx="5612130" cy="397510"/>
            <wp:effectExtent l="38100" t="38100" r="45720" b="406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700"/>
                    <a:stretch/>
                  </pic:blipFill>
                  <pic:spPr bwMode="auto">
                    <a:xfrm>
                      <a:off x="0" y="0"/>
                      <a:ext cx="5612130" cy="397510"/>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005C73" w:rsidRDefault="00005C73" w:rsidP="00005C73">
      <w:pPr>
        <w:pStyle w:val="Ttulo3"/>
      </w:pPr>
      <w:proofErr w:type="spellStart"/>
      <w:r>
        <w:t>Grounding</w:t>
      </w:r>
      <w:proofErr w:type="spellEnd"/>
      <w:r>
        <w:t xml:space="preserve"> o Conexión de las sentencias con el mundo real</w:t>
      </w:r>
    </w:p>
    <w:p w:rsidR="00A66AB9" w:rsidRDefault="00A66AB9" w:rsidP="00324AB2">
      <w:pPr>
        <w:jc w:val="center"/>
      </w:pPr>
      <w:r>
        <w:rPr>
          <w:noProof/>
          <w:lang w:eastAsia="es-AR"/>
        </w:rPr>
        <w:drawing>
          <wp:inline distT="0" distB="0" distL="0" distR="0" wp14:anchorId="5238D7C9" wp14:editId="42157EA6">
            <wp:extent cx="5612130" cy="535940"/>
            <wp:effectExtent l="38100" t="38100" r="45720" b="355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535940"/>
                    </a:xfrm>
                    <a:prstGeom prst="rect">
                      <a:avLst/>
                    </a:prstGeom>
                    <a:ln w="28575">
                      <a:solidFill>
                        <a:srgbClr val="FF0000"/>
                      </a:solidFill>
                    </a:ln>
                  </pic:spPr>
                </pic:pic>
              </a:graphicData>
            </a:graphic>
          </wp:inline>
        </w:drawing>
      </w:r>
    </w:p>
    <w:p w:rsidR="00A66AB9" w:rsidRDefault="00A66AB9" w:rsidP="00324AB2">
      <w:pPr>
        <w:jc w:val="center"/>
      </w:pPr>
      <w:r>
        <w:rPr>
          <w:noProof/>
          <w:lang w:eastAsia="es-AR"/>
        </w:rPr>
        <w:drawing>
          <wp:inline distT="0" distB="0" distL="0" distR="0" wp14:anchorId="13F24881" wp14:editId="2DFE2573">
            <wp:extent cx="5612130" cy="2228850"/>
            <wp:effectExtent l="19050" t="19050" r="26670"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228850"/>
                    </a:xfrm>
                    <a:prstGeom prst="rect">
                      <a:avLst/>
                    </a:prstGeom>
                    <a:ln w="19050">
                      <a:solidFill>
                        <a:srgbClr val="FF0000"/>
                      </a:solidFill>
                    </a:ln>
                  </pic:spPr>
                </pic:pic>
              </a:graphicData>
            </a:graphic>
          </wp:inline>
        </w:drawing>
      </w:r>
    </w:p>
    <w:p w:rsidR="00005C73" w:rsidRDefault="00A66AB9" w:rsidP="00005C73">
      <w:pPr>
        <w:jc w:val="center"/>
      </w:pPr>
      <w:r>
        <w:rPr>
          <w:noProof/>
          <w:lang w:eastAsia="es-AR"/>
        </w:rPr>
        <w:drawing>
          <wp:inline distT="0" distB="0" distL="0" distR="0" wp14:anchorId="5C149A07" wp14:editId="559C4327">
            <wp:extent cx="5612130" cy="412115"/>
            <wp:effectExtent l="38100" t="38100" r="45720" b="450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12115"/>
                    </a:xfrm>
                    <a:prstGeom prst="rect">
                      <a:avLst/>
                    </a:prstGeom>
                    <a:ln w="28575">
                      <a:solidFill>
                        <a:srgbClr val="FF0000"/>
                      </a:solidFill>
                    </a:ln>
                  </pic:spPr>
                </pic:pic>
              </a:graphicData>
            </a:graphic>
          </wp:inline>
        </w:drawing>
      </w:r>
    </w:p>
    <w:p w:rsidR="00005C73" w:rsidRDefault="00005C73" w:rsidP="00005C73">
      <w:pPr>
        <w:jc w:val="center"/>
      </w:pPr>
      <w:r>
        <w:rPr>
          <w:noProof/>
          <w:lang w:eastAsia="es-AR"/>
        </w:rPr>
        <w:drawing>
          <wp:inline distT="0" distB="0" distL="0" distR="0" wp14:anchorId="13ACF032" wp14:editId="6C876130">
            <wp:extent cx="5612130" cy="971550"/>
            <wp:effectExtent l="38100" t="38100" r="45720" b="381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971550"/>
                    </a:xfrm>
                    <a:prstGeom prst="rect">
                      <a:avLst/>
                    </a:prstGeom>
                    <a:ln w="28575">
                      <a:solidFill>
                        <a:srgbClr val="FF0000"/>
                      </a:solidFill>
                    </a:ln>
                  </pic:spPr>
                </pic:pic>
              </a:graphicData>
            </a:graphic>
          </wp:inline>
        </w:drawing>
      </w:r>
    </w:p>
    <w:p w:rsidR="00005C73" w:rsidRDefault="00005C73" w:rsidP="00005C73">
      <w:pPr>
        <w:jc w:val="center"/>
      </w:pPr>
      <w:r w:rsidRPr="00005C73">
        <w:rPr>
          <w:b/>
        </w:rPr>
        <w:t>NOTA</w:t>
      </w:r>
      <w:r>
        <w:t xml:space="preserve">: En la imagen se ve como las sentencias son representaciones internas de aspectos del mundo real y que pueden obtenerse así dado que el agente puede a partir de la </w:t>
      </w:r>
      <w:r>
        <w:lastRenderedPageBreak/>
        <w:t xml:space="preserve">información </w:t>
      </w:r>
      <w:proofErr w:type="spellStart"/>
      <w:r>
        <w:t>retrived</w:t>
      </w:r>
      <w:proofErr w:type="spellEnd"/>
      <w:r>
        <w:t xml:space="preserve"> por sus sensores y la función </w:t>
      </w:r>
      <w:r w:rsidRPr="00005C73">
        <w:rPr>
          <w:highlight w:val="yellow"/>
        </w:rPr>
        <w:t>MAKE-PERCEPT-SENTENCE</w:t>
      </w:r>
      <w:r>
        <w:t>. Pero no es la única forma de obtener sentencias para la KB del agente, en cambio, otras sentencias son reglas de carácter general, es decir, generalizaciones (obtenidas por razonamiento inductivo a través del aprendizaje)</w:t>
      </w:r>
    </w:p>
    <w:p w:rsidR="00A66AB9" w:rsidRDefault="00005C73" w:rsidP="00005C73">
      <w:pPr>
        <w:pStyle w:val="Ttulo3"/>
      </w:pPr>
      <w:r>
        <w:t>Algunas reglas de la lógica</w:t>
      </w:r>
    </w:p>
    <w:p w:rsidR="00005C73" w:rsidRPr="00005C73" w:rsidRDefault="007B71DE" w:rsidP="007B71DE">
      <w:pPr>
        <w:pStyle w:val="Ttulo4"/>
      </w:pPr>
      <w:r>
        <w:t>Tautología y contradicción</w:t>
      </w:r>
    </w:p>
    <w:p w:rsidR="00A66AB9" w:rsidRDefault="00113601" w:rsidP="00324AB2">
      <w:pPr>
        <w:jc w:val="center"/>
      </w:pPr>
      <w:r>
        <w:rPr>
          <w:noProof/>
          <w:lang w:eastAsia="es-AR"/>
        </w:rPr>
        <w:drawing>
          <wp:inline distT="0" distB="0" distL="0" distR="0" wp14:anchorId="6D7B68A4" wp14:editId="36D65F4B">
            <wp:extent cx="5612130" cy="623570"/>
            <wp:effectExtent l="38100" t="38100" r="45720" b="431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623570"/>
                    </a:xfrm>
                    <a:prstGeom prst="rect">
                      <a:avLst/>
                    </a:prstGeom>
                    <a:ln w="28575">
                      <a:solidFill>
                        <a:srgbClr val="FF0000"/>
                      </a:solidFill>
                    </a:ln>
                  </pic:spPr>
                </pic:pic>
              </a:graphicData>
            </a:graphic>
          </wp:inline>
        </w:drawing>
      </w:r>
    </w:p>
    <w:p w:rsidR="00005C73" w:rsidRDefault="007B71DE" w:rsidP="00005C73">
      <w:pPr>
        <w:pStyle w:val="Ttulo4"/>
      </w:pPr>
      <w:r>
        <w:t>Conectores</w:t>
      </w:r>
    </w:p>
    <w:p w:rsidR="00113601" w:rsidRDefault="00113601" w:rsidP="00324AB2">
      <w:pPr>
        <w:jc w:val="center"/>
      </w:pPr>
      <w:r>
        <w:rPr>
          <w:noProof/>
          <w:lang w:eastAsia="es-AR"/>
        </w:rPr>
        <w:drawing>
          <wp:inline distT="0" distB="0" distL="0" distR="0" wp14:anchorId="5F40BBEF" wp14:editId="7C97B878">
            <wp:extent cx="5612130" cy="1471930"/>
            <wp:effectExtent l="38100" t="38100" r="45720" b="330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471930"/>
                    </a:xfrm>
                    <a:prstGeom prst="rect">
                      <a:avLst/>
                    </a:prstGeom>
                    <a:ln w="28575">
                      <a:solidFill>
                        <a:srgbClr val="FF0000"/>
                      </a:solidFill>
                    </a:ln>
                  </pic:spPr>
                </pic:pic>
              </a:graphicData>
            </a:graphic>
          </wp:inline>
        </w:drawing>
      </w:r>
    </w:p>
    <w:p w:rsidR="00113601" w:rsidRDefault="007B71DE" w:rsidP="007B71DE">
      <w:pPr>
        <w:pStyle w:val="Ttulo3"/>
      </w:pPr>
      <w:r>
        <w:t>Validez de una proposición y Tautologías</w:t>
      </w:r>
    </w:p>
    <w:p w:rsidR="00113601" w:rsidRDefault="00113601" w:rsidP="00324AB2">
      <w:pPr>
        <w:jc w:val="center"/>
      </w:pPr>
      <w:r>
        <w:rPr>
          <w:noProof/>
          <w:lang w:eastAsia="es-AR"/>
        </w:rPr>
        <w:drawing>
          <wp:inline distT="0" distB="0" distL="0" distR="0" wp14:anchorId="53F1A97F" wp14:editId="34E8AE4D">
            <wp:extent cx="5612130" cy="206375"/>
            <wp:effectExtent l="38100" t="38100" r="45720" b="412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6375"/>
                    </a:xfrm>
                    <a:prstGeom prst="rect">
                      <a:avLst/>
                    </a:prstGeom>
                    <a:ln w="28575">
                      <a:solidFill>
                        <a:srgbClr val="FF0000"/>
                      </a:solidFill>
                    </a:ln>
                  </pic:spPr>
                </pic:pic>
              </a:graphicData>
            </a:graphic>
          </wp:inline>
        </w:drawing>
      </w:r>
    </w:p>
    <w:p w:rsidR="007B71DE" w:rsidRDefault="00113601" w:rsidP="007B71DE">
      <w:pPr>
        <w:jc w:val="center"/>
      </w:pPr>
      <w:r>
        <w:rPr>
          <w:noProof/>
          <w:lang w:eastAsia="es-AR"/>
        </w:rPr>
        <w:drawing>
          <wp:inline distT="0" distB="0" distL="0" distR="0" wp14:anchorId="00417EF4" wp14:editId="6AB71F9A">
            <wp:extent cx="5612130" cy="321310"/>
            <wp:effectExtent l="38100" t="38100" r="45720" b="406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21310"/>
                    </a:xfrm>
                    <a:prstGeom prst="rect">
                      <a:avLst/>
                    </a:prstGeom>
                    <a:ln w="28575">
                      <a:solidFill>
                        <a:srgbClr val="FF0000"/>
                      </a:solidFill>
                    </a:ln>
                  </pic:spPr>
                </pic:pic>
              </a:graphicData>
            </a:graphic>
          </wp:inline>
        </w:drawing>
      </w:r>
    </w:p>
    <w:p w:rsidR="00113601" w:rsidRDefault="00113601" w:rsidP="00324AB2">
      <w:pPr>
        <w:jc w:val="center"/>
      </w:pPr>
      <w:r>
        <w:rPr>
          <w:noProof/>
          <w:lang w:eastAsia="es-AR"/>
        </w:rPr>
        <w:drawing>
          <wp:inline distT="0" distB="0" distL="0" distR="0" wp14:anchorId="4868CCBC" wp14:editId="5A2ED7D2">
            <wp:extent cx="5019675" cy="306191"/>
            <wp:effectExtent l="38100" t="38100" r="28575" b="368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6055" cy="309020"/>
                    </a:xfrm>
                    <a:prstGeom prst="rect">
                      <a:avLst/>
                    </a:prstGeom>
                    <a:ln w="28575">
                      <a:solidFill>
                        <a:srgbClr val="FF0000"/>
                      </a:solidFill>
                    </a:ln>
                  </pic:spPr>
                </pic:pic>
              </a:graphicData>
            </a:graphic>
          </wp:inline>
        </w:drawing>
      </w:r>
    </w:p>
    <w:p w:rsidR="007B71DE" w:rsidRDefault="007B71DE" w:rsidP="007B71DE">
      <w:pPr>
        <w:pStyle w:val="Ttulo3"/>
      </w:pPr>
      <w:proofErr w:type="spellStart"/>
      <w:r>
        <w:t>Satisfacibilidad</w:t>
      </w:r>
      <w:proofErr w:type="spellEnd"/>
      <w:r>
        <w:t xml:space="preserve"> de una sentencia</w:t>
      </w:r>
    </w:p>
    <w:p w:rsidR="00113601" w:rsidRDefault="00113601" w:rsidP="00324AB2">
      <w:pPr>
        <w:jc w:val="center"/>
      </w:pPr>
      <w:r>
        <w:rPr>
          <w:noProof/>
          <w:lang w:eastAsia="es-AR"/>
        </w:rPr>
        <w:drawing>
          <wp:inline distT="0" distB="0" distL="0" distR="0" wp14:anchorId="03ECFA03" wp14:editId="689DC56B">
            <wp:extent cx="5612130" cy="421640"/>
            <wp:effectExtent l="38100" t="38100" r="45720" b="355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21640"/>
                    </a:xfrm>
                    <a:prstGeom prst="rect">
                      <a:avLst/>
                    </a:prstGeom>
                    <a:ln w="28575">
                      <a:solidFill>
                        <a:srgbClr val="FF0000"/>
                      </a:solidFill>
                    </a:ln>
                  </pic:spPr>
                </pic:pic>
              </a:graphicData>
            </a:graphic>
          </wp:inline>
        </w:drawing>
      </w:r>
    </w:p>
    <w:p w:rsidR="007B71DE" w:rsidRDefault="007B71DE" w:rsidP="00324AB2">
      <w:pPr>
        <w:jc w:val="center"/>
      </w:pPr>
    </w:p>
    <w:p w:rsidR="007B71DE" w:rsidRDefault="007B71DE" w:rsidP="00324AB2">
      <w:pPr>
        <w:jc w:val="center"/>
      </w:pPr>
    </w:p>
    <w:p w:rsidR="007B71DE" w:rsidRDefault="007B71DE" w:rsidP="007B71DE">
      <w:pPr>
        <w:pStyle w:val="Ttulo3"/>
      </w:pPr>
      <w:r>
        <w:lastRenderedPageBreak/>
        <w:t>Prueba formal como un problema de Búsqueda</w:t>
      </w:r>
    </w:p>
    <w:p w:rsidR="00113601" w:rsidRDefault="00113601" w:rsidP="00324AB2">
      <w:pPr>
        <w:jc w:val="center"/>
      </w:pPr>
      <w:r>
        <w:rPr>
          <w:noProof/>
          <w:lang w:eastAsia="es-AR"/>
        </w:rPr>
        <w:drawing>
          <wp:inline distT="0" distB="0" distL="0" distR="0" wp14:anchorId="07DF5516" wp14:editId="324BAA13">
            <wp:extent cx="5612130" cy="2515235"/>
            <wp:effectExtent l="38100" t="38100" r="45720" b="374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515235"/>
                    </a:xfrm>
                    <a:prstGeom prst="rect">
                      <a:avLst/>
                    </a:prstGeom>
                    <a:ln w="28575">
                      <a:solidFill>
                        <a:srgbClr val="FF0000"/>
                      </a:solidFill>
                    </a:ln>
                  </pic:spPr>
                </pic:pic>
              </a:graphicData>
            </a:graphic>
          </wp:inline>
        </w:drawing>
      </w:r>
    </w:p>
    <w:p w:rsidR="00113601" w:rsidRDefault="007B71DE" w:rsidP="007B71DE">
      <w:pPr>
        <w:pStyle w:val="Ttulo3"/>
      </w:pPr>
      <w:r>
        <w:t>Regla de monotonía</w:t>
      </w:r>
    </w:p>
    <w:p w:rsidR="007B71DE" w:rsidRDefault="002E7332" w:rsidP="00324AB2">
      <w:pPr>
        <w:jc w:val="center"/>
      </w:pPr>
      <w:r>
        <w:rPr>
          <w:noProof/>
          <w:lang w:eastAsia="es-AR"/>
        </w:rPr>
        <w:drawing>
          <wp:inline distT="0" distB="0" distL="0" distR="0" wp14:anchorId="25662F47" wp14:editId="5552066B">
            <wp:extent cx="2466975" cy="266700"/>
            <wp:effectExtent l="38100" t="38100" r="47625" b="381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6975" cy="266700"/>
                    </a:xfrm>
                    <a:prstGeom prst="rect">
                      <a:avLst/>
                    </a:prstGeom>
                    <a:ln w="28575">
                      <a:solidFill>
                        <a:srgbClr val="FF0000"/>
                      </a:solidFill>
                    </a:ln>
                  </pic:spPr>
                </pic:pic>
              </a:graphicData>
            </a:graphic>
          </wp:inline>
        </w:drawing>
      </w:r>
    </w:p>
    <w:p w:rsidR="002E7332" w:rsidRDefault="007B71DE" w:rsidP="00324AB2">
      <w:pPr>
        <w:jc w:val="center"/>
      </w:pPr>
      <w:r>
        <w:rPr>
          <w:noProof/>
          <w:lang w:eastAsia="es-AR"/>
        </w:rPr>
        <w:drawing>
          <wp:inline distT="0" distB="0" distL="0" distR="0" wp14:anchorId="36E32EEA" wp14:editId="448BA724">
            <wp:extent cx="1143000" cy="200025"/>
            <wp:effectExtent l="38100" t="38100" r="38100" b="476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43000" cy="200025"/>
                    </a:xfrm>
                    <a:prstGeom prst="rect">
                      <a:avLst/>
                    </a:prstGeom>
                    <a:ln w="28575">
                      <a:solidFill>
                        <a:srgbClr val="FF0000"/>
                      </a:solidFill>
                    </a:ln>
                  </pic:spPr>
                </pic:pic>
              </a:graphicData>
            </a:graphic>
          </wp:inline>
        </w:drawing>
      </w:r>
    </w:p>
    <w:p w:rsidR="007B71DE" w:rsidRDefault="007B71DE" w:rsidP="007B71DE">
      <w:pPr>
        <w:pStyle w:val="Ttulo3"/>
      </w:pPr>
      <w:r>
        <w:t>Inferencia por Resolución</w:t>
      </w:r>
    </w:p>
    <w:p w:rsidR="007E2EFE" w:rsidRDefault="007E2EFE" w:rsidP="007E2EFE">
      <w:r w:rsidRPr="007E2EFE">
        <w:rPr>
          <w:highlight w:val="yellow"/>
        </w:rPr>
        <w:t>NOTA:</w:t>
      </w:r>
      <w:r>
        <w:t xml:space="preserve"> Los algoritmos de demostración por resolución funcionan con la regla de resolución y por reducción al absurdo. Es decir, </w:t>
      </w:r>
      <w:r w:rsidRPr="007E2EFE">
        <w:rPr>
          <w:highlight w:val="yellow"/>
        </w:rPr>
        <w:t>se parte de la n</w:t>
      </w:r>
      <w:r>
        <w:rPr>
          <w:highlight w:val="yellow"/>
        </w:rPr>
        <w:t>egación de aquello que se quiere</w:t>
      </w:r>
      <w:r w:rsidRPr="007E2EFE">
        <w:rPr>
          <w:highlight w:val="yellow"/>
        </w:rPr>
        <w:t xml:space="preserve"> probar siempre</w:t>
      </w:r>
    </w:p>
    <w:p w:rsidR="00054EA6" w:rsidRDefault="00054EA6" w:rsidP="007E2EFE">
      <w:r w:rsidRPr="00054EA6">
        <w:rPr>
          <w:highlight w:val="yellow"/>
        </w:rPr>
        <w:t>NOTA</w:t>
      </w:r>
      <w:r>
        <w:t xml:space="preserve">: Estos algoritmos funcionan con </w:t>
      </w:r>
      <w:proofErr w:type="spellStart"/>
      <w:r>
        <w:t>clauses</w:t>
      </w:r>
      <w:proofErr w:type="spellEnd"/>
      <w:r>
        <w:t xml:space="preserve">. Estas </w:t>
      </w:r>
      <w:proofErr w:type="spellStart"/>
      <w:r w:rsidRPr="00054EA6">
        <w:rPr>
          <w:highlight w:val="yellow"/>
        </w:rPr>
        <w:t>clauses</w:t>
      </w:r>
      <w:proofErr w:type="spellEnd"/>
      <w:r w:rsidRPr="00054EA6">
        <w:rPr>
          <w:highlight w:val="yellow"/>
        </w:rPr>
        <w:t xml:space="preserve"> son básicamente disyunciones de símbolos</w:t>
      </w:r>
    </w:p>
    <w:p w:rsidR="00054EA6" w:rsidRDefault="00054EA6" w:rsidP="007E2EFE">
      <w:r>
        <w:rPr>
          <w:noProof/>
          <w:lang w:eastAsia="es-AR"/>
        </w:rPr>
        <w:drawing>
          <wp:inline distT="0" distB="0" distL="0" distR="0" wp14:anchorId="09FB5317" wp14:editId="09AF4CE9">
            <wp:extent cx="5612130" cy="968375"/>
            <wp:effectExtent l="38100" t="38100" r="45720" b="412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968375"/>
                    </a:xfrm>
                    <a:prstGeom prst="rect">
                      <a:avLst/>
                    </a:prstGeom>
                    <a:ln w="28575">
                      <a:solidFill>
                        <a:srgbClr val="FF0000"/>
                      </a:solidFill>
                    </a:ln>
                  </pic:spPr>
                </pic:pic>
              </a:graphicData>
            </a:graphic>
          </wp:inline>
        </w:drawing>
      </w:r>
    </w:p>
    <w:p w:rsidR="00054EA6" w:rsidRDefault="00054EA6" w:rsidP="007E2EFE">
      <w:r w:rsidRPr="00054EA6">
        <w:rPr>
          <w:b/>
        </w:rPr>
        <w:t>NOTA</w:t>
      </w:r>
      <w:r>
        <w:t xml:space="preserve">: </w:t>
      </w:r>
      <w:r w:rsidRPr="00054EA6">
        <w:rPr>
          <w:highlight w:val="yellow"/>
        </w:rPr>
        <w:t>Cualquier proposición compleja</w:t>
      </w:r>
      <w:r>
        <w:t xml:space="preserve"> de la lógica proposicional se puede representar en la </w:t>
      </w:r>
      <w:r w:rsidRPr="00054EA6">
        <w:rPr>
          <w:highlight w:val="yellow"/>
        </w:rPr>
        <w:t xml:space="preserve">forma de </w:t>
      </w:r>
      <w:proofErr w:type="spellStart"/>
      <w:r w:rsidRPr="00054EA6">
        <w:rPr>
          <w:highlight w:val="yellow"/>
        </w:rPr>
        <w:t>clauses</w:t>
      </w:r>
      <w:proofErr w:type="spellEnd"/>
      <w:r>
        <w:t xml:space="preserve"> a través de la forma normal conjuntiva </w:t>
      </w:r>
      <w:r w:rsidRPr="00054EA6">
        <w:rPr>
          <w:highlight w:val="yellow"/>
        </w:rPr>
        <w:t>CNF</w:t>
      </w:r>
      <w:r>
        <w:t xml:space="preserve">. O sea la forma de </w:t>
      </w:r>
      <w:r w:rsidRPr="00054EA6">
        <w:rPr>
          <w:highlight w:val="yellow"/>
        </w:rPr>
        <w:t>MAXTERMS</w:t>
      </w:r>
      <w:r>
        <w:t>.</w:t>
      </w:r>
    </w:p>
    <w:p w:rsidR="00054EA6" w:rsidRPr="007E2EFE" w:rsidRDefault="00054EA6" w:rsidP="007E2EFE">
      <w:r w:rsidRPr="00054EA6">
        <w:rPr>
          <w:b/>
        </w:rPr>
        <w:t>NOTA</w:t>
      </w:r>
      <w:r>
        <w:t xml:space="preserve">: Es así que en los algoritmos de resolución </w:t>
      </w:r>
      <w:r w:rsidRPr="00054EA6">
        <w:rPr>
          <w:highlight w:val="yellow"/>
        </w:rPr>
        <w:t>primero se pasa la KB a la forma CNF</w:t>
      </w:r>
    </w:p>
    <w:p w:rsidR="002E7332" w:rsidRDefault="007E2EFE" w:rsidP="007E2EFE">
      <w:pPr>
        <w:pStyle w:val="Ttulo4"/>
      </w:pPr>
      <w:proofErr w:type="spellStart"/>
      <w:r>
        <w:lastRenderedPageBreak/>
        <w:t>Unit</w:t>
      </w:r>
      <w:proofErr w:type="spellEnd"/>
      <w:r>
        <w:t xml:space="preserve"> </w:t>
      </w:r>
      <w:proofErr w:type="spellStart"/>
      <w:r>
        <w:t>resolution</w:t>
      </w:r>
      <w:proofErr w:type="spellEnd"/>
      <w:r>
        <w:t xml:space="preserve"> </w:t>
      </w:r>
      <w:proofErr w:type="spellStart"/>
      <w:r>
        <w:t>inference</w:t>
      </w:r>
      <w:proofErr w:type="spellEnd"/>
      <w:r>
        <w:t xml:space="preserve"> rule</w:t>
      </w:r>
    </w:p>
    <w:p w:rsidR="007E2EFE" w:rsidRDefault="002E7332" w:rsidP="007E2EFE">
      <w:pPr>
        <w:jc w:val="center"/>
      </w:pPr>
      <w:r>
        <w:rPr>
          <w:noProof/>
          <w:lang w:eastAsia="es-AR"/>
        </w:rPr>
        <w:drawing>
          <wp:inline distT="0" distB="0" distL="0" distR="0" wp14:anchorId="548AAFFD" wp14:editId="678E4D3B">
            <wp:extent cx="5612130" cy="985520"/>
            <wp:effectExtent l="38100" t="38100" r="45720" b="431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985520"/>
                    </a:xfrm>
                    <a:prstGeom prst="rect">
                      <a:avLst/>
                    </a:prstGeom>
                    <a:ln w="28575">
                      <a:solidFill>
                        <a:srgbClr val="FF0000"/>
                      </a:solidFill>
                    </a:ln>
                  </pic:spPr>
                </pic:pic>
              </a:graphicData>
            </a:graphic>
          </wp:inline>
        </w:drawing>
      </w:r>
    </w:p>
    <w:p w:rsidR="007E2EFE" w:rsidRDefault="007E2EFE" w:rsidP="007E2EFE">
      <w:pPr>
        <w:pStyle w:val="Ttulo4"/>
      </w:pPr>
      <w:r>
        <w:t xml:space="preserve">Full </w:t>
      </w:r>
      <w:proofErr w:type="spellStart"/>
      <w:r>
        <w:t>resolution</w:t>
      </w:r>
      <w:proofErr w:type="spellEnd"/>
      <w:r>
        <w:t xml:space="preserve"> </w:t>
      </w:r>
      <w:proofErr w:type="spellStart"/>
      <w:r>
        <w:t>inference</w:t>
      </w:r>
      <w:proofErr w:type="spellEnd"/>
      <w:r>
        <w:t xml:space="preserve"> rule</w:t>
      </w:r>
    </w:p>
    <w:p w:rsidR="007E2EFE" w:rsidRDefault="002E7332" w:rsidP="007E2EFE">
      <w:pPr>
        <w:jc w:val="center"/>
      </w:pPr>
      <w:r>
        <w:rPr>
          <w:noProof/>
          <w:lang w:eastAsia="es-AR"/>
        </w:rPr>
        <w:drawing>
          <wp:inline distT="0" distB="0" distL="0" distR="0" wp14:anchorId="04587A6D" wp14:editId="2FD4B8F2">
            <wp:extent cx="5612130" cy="800735"/>
            <wp:effectExtent l="38100" t="38100" r="45720" b="374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800735"/>
                    </a:xfrm>
                    <a:prstGeom prst="rect">
                      <a:avLst/>
                    </a:prstGeom>
                    <a:ln w="28575">
                      <a:solidFill>
                        <a:srgbClr val="FF0000"/>
                      </a:solidFill>
                    </a:ln>
                  </pic:spPr>
                </pic:pic>
              </a:graphicData>
            </a:graphic>
          </wp:inline>
        </w:drawing>
      </w:r>
    </w:p>
    <w:p w:rsidR="007E2EFE" w:rsidRDefault="007E2EFE" w:rsidP="007E2EFE">
      <w:pPr>
        <w:pStyle w:val="Ttulo4"/>
      </w:pPr>
      <w:r>
        <w:t>Factorización</w:t>
      </w:r>
    </w:p>
    <w:p w:rsidR="002E7332" w:rsidRDefault="007E2EFE" w:rsidP="007E2EFE">
      <w:pPr>
        <w:jc w:val="center"/>
      </w:pPr>
      <w:r>
        <w:rPr>
          <w:noProof/>
          <w:lang w:eastAsia="es-AR"/>
        </w:rPr>
        <w:drawing>
          <wp:inline distT="0" distB="0" distL="0" distR="0" wp14:anchorId="58611247" wp14:editId="1F07253B">
            <wp:extent cx="5574030" cy="768179"/>
            <wp:effectExtent l="38100" t="38100" r="26670" b="323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7520" cy="770038"/>
                    </a:xfrm>
                    <a:prstGeom prst="rect">
                      <a:avLst/>
                    </a:prstGeom>
                    <a:ln w="28575">
                      <a:solidFill>
                        <a:srgbClr val="FF0000"/>
                      </a:solidFill>
                    </a:ln>
                  </pic:spPr>
                </pic:pic>
              </a:graphicData>
            </a:graphic>
          </wp:inline>
        </w:drawing>
      </w:r>
    </w:p>
    <w:p w:rsidR="007E2EFE" w:rsidRDefault="002E7332" w:rsidP="00324AB2">
      <w:pPr>
        <w:jc w:val="center"/>
      </w:pPr>
      <w:r>
        <w:rPr>
          <w:noProof/>
          <w:lang w:eastAsia="es-AR"/>
        </w:rPr>
        <w:drawing>
          <wp:inline distT="0" distB="0" distL="0" distR="0" wp14:anchorId="24678059" wp14:editId="1BB4CFA7">
            <wp:extent cx="5574030" cy="2748172"/>
            <wp:effectExtent l="38100" t="38100" r="45720" b="336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97" t="3658" r="882" b="2239"/>
                    <a:stretch/>
                  </pic:blipFill>
                  <pic:spPr bwMode="auto">
                    <a:xfrm>
                      <a:off x="0" y="0"/>
                      <a:ext cx="5584626" cy="2753396"/>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E7332" w:rsidRDefault="007E2EFE" w:rsidP="00324AB2">
      <w:pPr>
        <w:jc w:val="center"/>
      </w:pPr>
      <w:r>
        <w:rPr>
          <w:noProof/>
          <w:lang w:eastAsia="es-AR"/>
        </w:rPr>
        <w:drawing>
          <wp:inline distT="0" distB="0" distL="0" distR="0" wp14:anchorId="311CD419" wp14:editId="3A019CD9">
            <wp:extent cx="5612130" cy="588010"/>
            <wp:effectExtent l="38100" t="38100" r="45720" b="406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588010"/>
                    </a:xfrm>
                    <a:prstGeom prst="rect">
                      <a:avLst/>
                    </a:prstGeom>
                    <a:ln w="28575">
                      <a:solidFill>
                        <a:srgbClr val="FF0000"/>
                      </a:solidFill>
                    </a:ln>
                  </pic:spPr>
                </pic:pic>
              </a:graphicData>
            </a:graphic>
          </wp:inline>
        </w:drawing>
      </w:r>
    </w:p>
    <w:p w:rsidR="00054EA6" w:rsidRDefault="00054EA6" w:rsidP="00054EA6"/>
    <w:p w:rsidR="00054EA6" w:rsidRDefault="00054EA6" w:rsidP="00054EA6"/>
    <w:p w:rsidR="00054EA6" w:rsidRDefault="00054EA6" w:rsidP="00054EA6">
      <w:pPr>
        <w:pStyle w:val="Ttulo4"/>
      </w:pPr>
      <w:r>
        <w:lastRenderedPageBreak/>
        <w:t>Condición de finalización o de decisión</w:t>
      </w:r>
    </w:p>
    <w:p w:rsidR="002E7332" w:rsidRDefault="002E7332" w:rsidP="00054EA6">
      <w:pPr>
        <w:jc w:val="center"/>
      </w:pPr>
      <w:r>
        <w:rPr>
          <w:noProof/>
          <w:lang w:eastAsia="es-AR"/>
        </w:rPr>
        <w:drawing>
          <wp:inline distT="0" distB="0" distL="0" distR="0" wp14:anchorId="7E78A0F5" wp14:editId="1346E51C">
            <wp:extent cx="5514975" cy="457200"/>
            <wp:effectExtent l="38100" t="38100" r="47625" b="381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4975" cy="457200"/>
                    </a:xfrm>
                    <a:prstGeom prst="rect">
                      <a:avLst/>
                    </a:prstGeom>
                    <a:ln w="28575">
                      <a:solidFill>
                        <a:srgbClr val="FF0000"/>
                      </a:solidFill>
                    </a:ln>
                  </pic:spPr>
                </pic:pic>
              </a:graphicData>
            </a:graphic>
          </wp:inline>
        </w:drawing>
      </w:r>
    </w:p>
    <w:p w:rsidR="00054EA6" w:rsidRDefault="00054EA6" w:rsidP="00054EA6">
      <w:pPr>
        <w:jc w:val="center"/>
      </w:pPr>
      <w:r>
        <w:rPr>
          <w:noProof/>
          <w:lang w:eastAsia="es-AR"/>
        </w:rPr>
        <w:drawing>
          <wp:inline distT="0" distB="0" distL="0" distR="0" wp14:anchorId="4D7B73F6" wp14:editId="141C92F7">
            <wp:extent cx="5381625" cy="400448"/>
            <wp:effectExtent l="38100" t="38100" r="28575" b="381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8779" cy="405445"/>
                    </a:xfrm>
                    <a:prstGeom prst="rect">
                      <a:avLst/>
                    </a:prstGeom>
                    <a:ln w="28575">
                      <a:solidFill>
                        <a:srgbClr val="FF0000"/>
                      </a:solidFill>
                    </a:ln>
                  </pic:spPr>
                </pic:pic>
              </a:graphicData>
            </a:graphic>
          </wp:inline>
        </w:drawing>
      </w:r>
    </w:p>
    <w:p w:rsidR="00054EA6" w:rsidRDefault="00054EA6" w:rsidP="00054EA6">
      <w:pPr>
        <w:jc w:val="center"/>
      </w:pPr>
      <w:r w:rsidRPr="00054EA6">
        <w:rPr>
          <w:b/>
        </w:rPr>
        <w:t>NOTA</w:t>
      </w:r>
      <w:r>
        <w:t>: El ítem dos se fundamenta en lo anterior</w:t>
      </w:r>
    </w:p>
    <w:p w:rsidR="00054EA6" w:rsidRDefault="00054EA6" w:rsidP="00054EA6">
      <w:pPr>
        <w:pStyle w:val="Ttulo4"/>
      </w:pPr>
      <w:r>
        <w:t>Argumentación de la completitud de los algoritmos basados en la regla de resolución</w:t>
      </w:r>
    </w:p>
    <w:p w:rsidR="00054EA6" w:rsidRDefault="002E7332" w:rsidP="00054EA6">
      <w:pPr>
        <w:jc w:val="center"/>
      </w:pPr>
      <w:r>
        <w:rPr>
          <w:noProof/>
          <w:lang w:eastAsia="es-AR"/>
        </w:rPr>
        <w:drawing>
          <wp:inline distT="0" distB="0" distL="0" distR="0" wp14:anchorId="6A6FF6A1" wp14:editId="6CBB4035">
            <wp:extent cx="5429250" cy="1784562"/>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2778" cy="1789009"/>
                    </a:xfrm>
                    <a:prstGeom prst="rect">
                      <a:avLst/>
                    </a:prstGeom>
                  </pic:spPr>
                </pic:pic>
              </a:graphicData>
            </a:graphic>
          </wp:inline>
        </w:drawing>
      </w:r>
    </w:p>
    <w:p w:rsidR="00DF17B7" w:rsidRDefault="00054EA6" w:rsidP="00054EA6">
      <w:pPr>
        <w:pStyle w:val="Ttulo3"/>
      </w:pPr>
      <w:r>
        <w:t>Encadenamiento hacia adelante y encadenamiento hacia atrás</w:t>
      </w:r>
    </w:p>
    <w:p w:rsidR="00054EA6" w:rsidRDefault="00054EA6" w:rsidP="00054EA6">
      <w:r w:rsidRPr="00054EA6">
        <w:rPr>
          <w:b/>
        </w:rPr>
        <w:t>NOTA</w:t>
      </w:r>
      <w:r>
        <w:t xml:space="preserve">: Entonces, básicamente estos algoritmos no son más que </w:t>
      </w:r>
      <w:r w:rsidRPr="00054EA6">
        <w:rPr>
          <w:highlight w:val="yellow"/>
        </w:rPr>
        <w:t>otra forma de llevar a cabo una demostración pero que es más cercana al lenguaje natural</w:t>
      </w:r>
    </w:p>
    <w:p w:rsidR="00960787" w:rsidRPr="00054EA6" w:rsidRDefault="00960787" w:rsidP="00960787">
      <w:pPr>
        <w:pStyle w:val="Ttulo4"/>
      </w:pPr>
      <w:r>
        <w:t>Encadenamiento hacia adelante</w:t>
      </w:r>
    </w:p>
    <w:p w:rsidR="00DF17B7" w:rsidRDefault="00DF17B7" w:rsidP="00324AB2">
      <w:pPr>
        <w:jc w:val="center"/>
      </w:pPr>
      <w:r>
        <w:rPr>
          <w:noProof/>
          <w:lang w:eastAsia="es-AR"/>
        </w:rPr>
        <w:drawing>
          <wp:inline distT="0" distB="0" distL="0" distR="0" wp14:anchorId="280B236B" wp14:editId="543B7D0E">
            <wp:extent cx="5391150" cy="1152525"/>
            <wp:effectExtent l="38100" t="38100" r="38100" b="476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76" t="5065" r="1562" b="7380"/>
                    <a:stretch/>
                  </pic:blipFill>
                  <pic:spPr bwMode="auto">
                    <a:xfrm>
                      <a:off x="0" y="0"/>
                      <a:ext cx="5391150" cy="115252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F17B7" w:rsidRDefault="00DF17B7" w:rsidP="00324AB2">
      <w:pPr>
        <w:jc w:val="center"/>
      </w:pPr>
      <w:r>
        <w:rPr>
          <w:noProof/>
          <w:lang w:eastAsia="es-AR"/>
        </w:rPr>
        <w:lastRenderedPageBreak/>
        <w:drawing>
          <wp:inline distT="0" distB="0" distL="0" distR="0" wp14:anchorId="30F1D6E6" wp14:editId="12A88928">
            <wp:extent cx="5450205" cy="4428985"/>
            <wp:effectExtent l="38100" t="38100" r="36195" b="292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1974" cy="4438549"/>
                    </a:xfrm>
                    <a:prstGeom prst="rect">
                      <a:avLst/>
                    </a:prstGeom>
                    <a:ln w="28575">
                      <a:solidFill>
                        <a:srgbClr val="FF0000"/>
                      </a:solidFill>
                    </a:ln>
                  </pic:spPr>
                </pic:pic>
              </a:graphicData>
            </a:graphic>
          </wp:inline>
        </w:drawing>
      </w:r>
    </w:p>
    <w:p w:rsidR="00DF17B7" w:rsidRDefault="00DF17B7" w:rsidP="00324AB2">
      <w:pPr>
        <w:jc w:val="center"/>
      </w:pPr>
      <w:r>
        <w:rPr>
          <w:noProof/>
          <w:lang w:eastAsia="es-AR"/>
        </w:rPr>
        <w:drawing>
          <wp:inline distT="0" distB="0" distL="0" distR="0" wp14:anchorId="2E41D86C" wp14:editId="06FF7F05">
            <wp:extent cx="5438775" cy="1455386"/>
            <wp:effectExtent l="38100" t="38100" r="28575" b="311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3097" cy="1459219"/>
                    </a:xfrm>
                    <a:prstGeom prst="rect">
                      <a:avLst/>
                    </a:prstGeom>
                    <a:ln w="28575">
                      <a:solidFill>
                        <a:srgbClr val="FF0000"/>
                      </a:solidFill>
                    </a:ln>
                  </pic:spPr>
                </pic:pic>
              </a:graphicData>
            </a:graphic>
          </wp:inline>
        </w:drawing>
      </w:r>
    </w:p>
    <w:p w:rsidR="00960787" w:rsidRDefault="00960787" w:rsidP="00960787">
      <w:pPr>
        <w:pStyle w:val="Ttulo4"/>
      </w:pPr>
      <w:r>
        <w:t xml:space="preserve">AND-OR </w:t>
      </w:r>
      <w:proofErr w:type="spellStart"/>
      <w:r>
        <w:t>graphs</w:t>
      </w:r>
      <w:proofErr w:type="spellEnd"/>
    </w:p>
    <w:p w:rsidR="00DF17B7" w:rsidRDefault="00DF17B7" w:rsidP="00324AB2">
      <w:pPr>
        <w:jc w:val="center"/>
      </w:pPr>
      <w:r>
        <w:rPr>
          <w:noProof/>
          <w:lang w:eastAsia="es-AR"/>
        </w:rPr>
        <w:drawing>
          <wp:inline distT="0" distB="0" distL="0" distR="0" wp14:anchorId="403DCC8D" wp14:editId="6E2096A7">
            <wp:extent cx="5438775" cy="370462"/>
            <wp:effectExtent l="38100" t="38100" r="28575" b="298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006"/>
                    <a:stretch/>
                  </pic:blipFill>
                  <pic:spPr bwMode="auto">
                    <a:xfrm>
                      <a:off x="0" y="0"/>
                      <a:ext cx="5517168" cy="375802"/>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960787" w:rsidRDefault="00960787" w:rsidP="00960787">
      <w:pPr>
        <w:pStyle w:val="Ttulo4"/>
      </w:pPr>
      <w:r>
        <w:lastRenderedPageBreak/>
        <w:t>Encadenamiento hacia atrás</w:t>
      </w:r>
    </w:p>
    <w:p w:rsidR="00AD1F83" w:rsidRDefault="00FB321E" w:rsidP="00960787">
      <w:pPr>
        <w:jc w:val="center"/>
      </w:pPr>
      <w:r>
        <w:rPr>
          <w:noProof/>
          <w:lang w:eastAsia="es-AR"/>
        </w:rPr>
        <w:drawing>
          <wp:inline distT="0" distB="0" distL="0" distR="0" wp14:anchorId="38D1F817" wp14:editId="4FC89B57">
            <wp:extent cx="5612130" cy="2261235"/>
            <wp:effectExtent l="38100" t="38100" r="45720" b="438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261235"/>
                    </a:xfrm>
                    <a:prstGeom prst="rect">
                      <a:avLst/>
                    </a:prstGeom>
                    <a:ln w="28575">
                      <a:solidFill>
                        <a:srgbClr val="FF0000"/>
                      </a:solidFill>
                    </a:ln>
                  </pic:spPr>
                </pic:pic>
              </a:graphicData>
            </a:graphic>
          </wp:inline>
        </w:drawing>
      </w:r>
    </w:p>
    <w:p w:rsidR="00AD1F83" w:rsidRDefault="00AD1F83" w:rsidP="00AD1F83">
      <w:r>
        <w:br w:type="page"/>
      </w:r>
    </w:p>
    <w:p w:rsidR="00AD1F83" w:rsidRDefault="00AD1F83" w:rsidP="00AD1F83">
      <w:pPr>
        <w:pStyle w:val="Ttulo2"/>
      </w:pPr>
      <w:r>
        <w:lastRenderedPageBreak/>
        <w:t>Lógica de primer orden</w:t>
      </w:r>
    </w:p>
    <w:p w:rsidR="00AD1F83" w:rsidRDefault="00AD1F83" w:rsidP="00AD1F83">
      <w:r>
        <w:t xml:space="preserve">La semántica y la sintaxis de la lógica de primer orden se construyen alrededor del concepto de </w:t>
      </w:r>
      <w:r w:rsidRPr="00C734E8">
        <w:rPr>
          <w:highlight w:val="yellow"/>
        </w:rPr>
        <w:t>objetos y relaciones.</w:t>
      </w:r>
    </w:p>
    <w:p w:rsidR="00C734E8" w:rsidRDefault="00C734E8" w:rsidP="00C734E8">
      <w:pPr>
        <w:pStyle w:val="Ttulo4"/>
      </w:pPr>
      <w:proofErr w:type="spellStart"/>
      <w:r>
        <w:t>Ontological</w:t>
      </w:r>
      <w:proofErr w:type="spellEnd"/>
      <w:r>
        <w:t xml:space="preserve"> </w:t>
      </w:r>
      <w:proofErr w:type="spellStart"/>
      <w:r>
        <w:t>comitments</w:t>
      </w:r>
      <w:proofErr w:type="spellEnd"/>
    </w:p>
    <w:p w:rsidR="00AD1F83" w:rsidRDefault="00A44458" w:rsidP="00C734E8">
      <w:pPr>
        <w:jc w:val="center"/>
      </w:pPr>
      <w:r>
        <w:rPr>
          <w:noProof/>
          <w:lang w:eastAsia="es-AR"/>
        </w:rPr>
        <w:drawing>
          <wp:inline distT="0" distB="0" distL="0" distR="0" wp14:anchorId="73E2F3FF" wp14:editId="701A2FB2">
            <wp:extent cx="5419725" cy="1453355"/>
            <wp:effectExtent l="38100" t="38100" r="28575" b="330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6174" cy="1463129"/>
                    </a:xfrm>
                    <a:prstGeom prst="rect">
                      <a:avLst/>
                    </a:prstGeom>
                    <a:ln w="28575">
                      <a:solidFill>
                        <a:srgbClr val="FF0000"/>
                      </a:solidFill>
                    </a:ln>
                  </pic:spPr>
                </pic:pic>
              </a:graphicData>
            </a:graphic>
          </wp:inline>
        </w:drawing>
      </w:r>
    </w:p>
    <w:p w:rsidR="00C734E8" w:rsidRDefault="00C734E8" w:rsidP="00C734E8">
      <w:pPr>
        <w:pStyle w:val="Ttulo4"/>
      </w:pPr>
      <w:proofErr w:type="spellStart"/>
      <w:r>
        <w:t>Epistemological</w:t>
      </w:r>
      <w:proofErr w:type="spellEnd"/>
      <w:r>
        <w:t xml:space="preserve"> </w:t>
      </w:r>
      <w:proofErr w:type="spellStart"/>
      <w:r>
        <w:t>comitment</w:t>
      </w:r>
      <w:proofErr w:type="spellEnd"/>
    </w:p>
    <w:p w:rsidR="00C734E8" w:rsidRDefault="00C734E8" w:rsidP="00C734E8">
      <w:pPr>
        <w:jc w:val="center"/>
      </w:pPr>
      <w:r>
        <w:rPr>
          <w:noProof/>
          <w:lang w:eastAsia="es-AR"/>
        </w:rPr>
        <w:drawing>
          <wp:inline distT="0" distB="0" distL="0" distR="0" wp14:anchorId="5F455DCE" wp14:editId="153833C4">
            <wp:extent cx="5457825" cy="933450"/>
            <wp:effectExtent l="38100" t="38100" r="47625" b="3810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7825" cy="933450"/>
                    </a:xfrm>
                    <a:prstGeom prst="rect">
                      <a:avLst/>
                    </a:prstGeom>
                    <a:ln w="28575">
                      <a:solidFill>
                        <a:srgbClr val="FF0000"/>
                      </a:solidFill>
                    </a:ln>
                  </pic:spPr>
                </pic:pic>
              </a:graphicData>
            </a:graphic>
          </wp:inline>
        </w:drawing>
      </w:r>
    </w:p>
    <w:p w:rsidR="00C734E8" w:rsidRPr="00C734E8" w:rsidRDefault="00C734E8" w:rsidP="00C734E8">
      <w:pPr>
        <w:pStyle w:val="Ttulo3"/>
        <w:rPr>
          <w:lang w:val="en-GB"/>
        </w:rPr>
      </w:pPr>
      <w:r w:rsidRPr="00C734E8">
        <w:rPr>
          <w:lang w:val="en-GB"/>
        </w:rPr>
        <w:t>Ontological and epistemological commitment comparison between 5 types of logics</w:t>
      </w:r>
    </w:p>
    <w:p w:rsidR="00C734E8" w:rsidRDefault="00C734E8" w:rsidP="00C734E8">
      <w:pPr>
        <w:jc w:val="center"/>
        <w:rPr>
          <w:lang w:val="en-GB"/>
        </w:rPr>
      </w:pPr>
      <w:r>
        <w:rPr>
          <w:noProof/>
          <w:lang w:eastAsia="es-AR"/>
        </w:rPr>
        <w:drawing>
          <wp:inline distT="0" distB="0" distL="0" distR="0" wp14:anchorId="3D7AF17E" wp14:editId="28984A99">
            <wp:extent cx="5612130" cy="169672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696720"/>
                    </a:xfrm>
                    <a:prstGeom prst="rect">
                      <a:avLst/>
                    </a:prstGeom>
                  </pic:spPr>
                </pic:pic>
              </a:graphicData>
            </a:graphic>
          </wp:inline>
        </w:drawing>
      </w:r>
    </w:p>
    <w:p w:rsidR="00C734E8" w:rsidRDefault="00C734E8" w:rsidP="00C734E8">
      <w:pPr>
        <w:pStyle w:val="Ttulo3"/>
      </w:pPr>
      <w:r w:rsidRPr="00C734E8">
        <w:t>Modelos de la Lógica de primer orden</w:t>
      </w:r>
    </w:p>
    <w:p w:rsidR="00C734E8" w:rsidRDefault="00C734E8" w:rsidP="00C734E8">
      <w:r>
        <w:rPr>
          <w:noProof/>
          <w:lang w:eastAsia="es-AR"/>
        </w:rPr>
        <w:drawing>
          <wp:inline distT="0" distB="0" distL="0" distR="0" wp14:anchorId="56645CCE" wp14:editId="52BFDAF3">
            <wp:extent cx="5524500" cy="352425"/>
            <wp:effectExtent l="38100" t="38100" r="38100" b="476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4500" cy="352425"/>
                    </a:xfrm>
                    <a:prstGeom prst="rect">
                      <a:avLst/>
                    </a:prstGeom>
                    <a:ln w="28575">
                      <a:solidFill>
                        <a:srgbClr val="FF0000"/>
                      </a:solidFill>
                    </a:ln>
                  </pic:spPr>
                </pic:pic>
              </a:graphicData>
            </a:graphic>
          </wp:inline>
        </w:drawing>
      </w:r>
    </w:p>
    <w:p w:rsidR="00C734E8" w:rsidRDefault="00C734E8" w:rsidP="00C734E8">
      <w:r w:rsidRPr="00C734E8">
        <w:rPr>
          <w:b/>
        </w:rPr>
        <w:t>NOTA</w:t>
      </w:r>
      <w:r>
        <w:t xml:space="preserve">: Los </w:t>
      </w:r>
      <w:r w:rsidRPr="00C734E8">
        <w:rPr>
          <w:highlight w:val="yellow"/>
        </w:rPr>
        <w:t>modelos eran las representaciones formales o abstracciones de la realidad</w:t>
      </w:r>
      <w:r>
        <w:t>. En el caso de la lógica proposicional se conseguían al dar valores de verdad a los símbolos proposicionales.</w:t>
      </w:r>
    </w:p>
    <w:p w:rsidR="00C734E8" w:rsidRDefault="00C734E8" w:rsidP="00B8768A">
      <w:pPr>
        <w:pStyle w:val="Ttulo4"/>
      </w:pPr>
      <w:proofErr w:type="spellStart"/>
      <w:r>
        <w:lastRenderedPageBreak/>
        <w:t>Tuples</w:t>
      </w:r>
      <w:proofErr w:type="spellEnd"/>
    </w:p>
    <w:p w:rsidR="00C734E8" w:rsidRDefault="00C734E8" w:rsidP="00C734E8">
      <w:pPr>
        <w:jc w:val="center"/>
      </w:pPr>
      <w:r>
        <w:rPr>
          <w:noProof/>
          <w:lang w:eastAsia="es-AR"/>
        </w:rPr>
        <w:drawing>
          <wp:inline distT="0" distB="0" distL="0" distR="0" wp14:anchorId="0A9A72EA" wp14:editId="4C4D5121">
            <wp:extent cx="5562600" cy="834579"/>
            <wp:effectExtent l="38100" t="38100" r="38100" b="419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6380" cy="835146"/>
                    </a:xfrm>
                    <a:prstGeom prst="rect">
                      <a:avLst/>
                    </a:prstGeom>
                    <a:ln w="28575">
                      <a:solidFill>
                        <a:srgbClr val="FF0000"/>
                      </a:solidFill>
                    </a:ln>
                  </pic:spPr>
                </pic:pic>
              </a:graphicData>
            </a:graphic>
          </wp:inline>
        </w:drawing>
      </w:r>
    </w:p>
    <w:p w:rsidR="00C734E8" w:rsidRDefault="00B8768A" w:rsidP="00B8768A">
      <w:pPr>
        <w:pStyle w:val="Ttulo4"/>
      </w:pPr>
      <w:proofErr w:type="spellStart"/>
      <w:r>
        <w:t>Functions</w:t>
      </w:r>
      <w:proofErr w:type="spellEnd"/>
    </w:p>
    <w:p w:rsidR="00B8768A" w:rsidRDefault="00B8768A" w:rsidP="00B8768A">
      <w:pPr>
        <w:jc w:val="center"/>
      </w:pPr>
      <w:r>
        <w:rPr>
          <w:noProof/>
          <w:lang w:eastAsia="es-AR"/>
        </w:rPr>
        <w:drawing>
          <wp:inline distT="0" distB="0" distL="0" distR="0" wp14:anchorId="60502BEE" wp14:editId="38E2B12D">
            <wp:extent cx="5562600" cy="962025"/>
            <wp:effectExtent l="38100" t="38100" r="38100" b="476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607"/>
                    <a:stretch/>
                  </pic:blipFill>
                  <pic:spPr bwMode="auto">
                    <a:xfrm>
                      <a:off x="0" y="0"/>
                      <a:ext cx="5569823" cy="963274"/>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B8768A" w:rsidRDefault="00B8768A" w:rsidP="00B8768A">
      <w:pPr>
        <w:pStyle w:val="Ttulo4"/>
      </w:pPr>
      <w:r>
        <w:t xml:space="preserve">Total </w:t>
      </w:r>
      <w:proofErr w:type="spellStart"/>
      <w:r>
        <w:t>functions</w:t>
      </w:r>
      <w:proofErr w:type="spellEnd"/>
    </w:p>
    <w:p w:rsidR="00B8768A" w:rsidRDefault="00B8768A" w:rsidP="00B8768A">
      <w:r>
        <w:rPr>
          <w:noProof/>
          <w:lang w:eastAsia="es-AR"/>
        </w:rPr>
        <w:drawing>
          <wp:inline distT="0" distB="0" distL="0" distR="0" wp14:anchorId="40E198BA" wp14:editId="08FA1FB0">
            <wp:extent cx="5562600" cy="371475"/>
            <wp:effectExtent l="38100" t="38100" r="38100" b="476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2600" cy="371475"/>
                    </a:xfrm>
                    <a:prstGeom prst="rect">
                      <a:avLst/>
                    </a:prstGeom>
                    <a:ln w="28575">
                      <a:solidFill>
                        <a:srgbClr val="FF0000"/>
                      </a:solidFill>
                    </a:ln>
                  </pic:spPr>
                </pic:pic>
              </a:graphicData>
            </a:graphic>
          </wp:inline>
        </w:drawing>
      </w:r>
    </w:p>
    <w:p w:rsidR="00B8768A" w:rsidRDefault="00B8768A" w:rsidP="00B8768A">
      <w:r w:rsidRPr="00B8768A">
        <w:rPr>
          <w:b/>
        </w:rPr>
        <w:t>NOTA</w:t>
      </w:r>
      <w:r>
        <w:t xml:space="preserve">: Esto quiere decir que </w:t>
      </w:r>
      <w:r w:rsidRPr="00B8768A">
        <w:rPr>
          <w:highlight w:val="yellow"/>
        </w:rPr>
        <w:t xml:space="preserve">el dominio de la función debe contener todas las </w:t>
      </w:r>
      <w:proofErr w:type="spellStart"/>
      <w:r w:rsidRPr="00B8768A">
        <w:rPr>
          <w:highlight w:val="yellow"/>
        </w:rPr>
        <w:t>tuplas</w:t>
      </w:r>
      <w:proofErr w:type="spellEnd"/>
      <w:r w:rsidRPr="00B8768A">
        <w:rPr>
          <w:highlight w:val="yellow"/>
        </w:rPr>
        <w:t xml:space="preserve"> que puedan formarse con elementos de modelo aunque las mismas no tengan un sentido en sí</w:t>
      </w:r>
      <w:r>
        <w:t xml:space="preserve">. Un ejemplo es la función que asigna a la pierna izquierda de </w:t>
      </w:r>
      <w:proofErr w:type="spellStart"/>
      <w:r>
        <w:t>Jhon</w:t>
      </w:r>
      <w:proofErr w:type="spellEnd"/>
      <w:r>
        <w:t xml:space="preserve"> otra pierna izquierda, es decir, que las piernas izquierdas pueden tener piernas izquierdas.</w:t>
      </w:r>
    </w:p>
    <w:p w:rsidR="00B8768A" w:rsidRDefault="00B8768A" w:rsidP="00B8768A">
      <w:pPr>
        <w:pStyle w:val="Ttulo4"/>
      </w:pPr>
      <w:r>
        <w:t>Sintaxis</w:t>
      </w:r>
    </w:p>
    <w:p w:rsidR="00B8768A" w:rsidRDefault="00B8768A" w:rsidP="00B8768A">
      <w:r>
        <w:rPr>
          <w:noProof/>
          <w:lang w:eastAsia="es-AR"/>
        </w:rPr>
        <w:drawing>
          <wp:inline distT="0" distB="0" distL="0" distR="0" wp14:anchorId="11C4D3C8" wp14:editId="35B9554A">
            <wp:extent cx="5514975" cy="723900"/>
            <wp:effectExtent l="38100" t="38100" r="47625" b="3810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4975" cy="723900"/>
                    </a:xfrm>
                    <a:prstGeom prst="rect">
                      <a:avLst/>
                    </a:prstGeom>
                    <a:ln w="28575">
                      <a:solidFill>
                        <a:srgbClr val="FF0000"/>
                      </a:solidFill>
                    </a:ln>
                  </pic:spPr>
                </pic:pic>
              </a:graphicData>
            </a:graphic>
          </wp:inline>
        </w:drawing>
      </w:r>
    </w:p>
    <w:p w:rsidR="00B8768A" w:rsidRDefault="00B8768A" w:rsidP="00B8768A">
      <w:pPr>
        <w:pStyle w:val="Ttulo4"/>
      </w:pPr>
      <w:r>
        <w:t>Interpretaciones</w:t>
      </w:r>
    </w:p>
    <w:p w:rsidR="00B8768A" w:rsidRDefault="00B8768A" w:rsidP="00B8768A">
      <w:r>
        <w:rPr>
          <w:noProof/>
          <w:lang w:eastAsia="es-AR"/>
        </w:rPr>
        <w:drawing>
          <wp:inline distT="0" distB="0" distL="0" distR="0" wp14:anchorId="0BCB0223" wp14:editId="0AE6D9C8">
            <wp:extent cx="5534025" cy="800100"/>
            <wp:effectExtent l="38100" t="38100" r="47625" b="3810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4025" cy="800100"/>
                    </a:xfrm>
                    <a:prstGeom prst="rect">
                      <a:avLst/>
                    </a:prstGeom>
                    <a:ln w="28575">
                      <a:solidFill>
                        <a:srgbClr val="FF0000"/>
                      </a:solidFill>
                    </a:ln>
                  </pic:spPr>
                </pic:pic>
              </a:graphicData>
            </a:graphic>
          </wp:inline>
        </w:drawing>
      </w:r>
    </w:p>
    <w:p w:rsidR="00B8768A" w:rsidRDefault="00B8768A" w:rsidP="00B8768A">
      <w:pPr>
        <w:jc w:val="center"/>
      </w:pPr>
      <w:r>
        <w:rPr>
          <w:noProof/>
          <w:lang w:eastAsia="es-AR"/>
        </w:rPr>
        <w:lastRenderedPageBreak/>
        <w:drawing>
          <wp:inline distT="0" distB="0" distL="0" distR="0" wp14:anchorId="5DDD280A" wp14:editId="65B9E275">
            <wp:extent cx="4781550" cy="40957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1550" cy="4095750"/>
                    </a:xfrm>
                    <a:prstGeom prst="rect">
                      <a:avLst/>
                    </a:prstGeom>
                  </pic:spPr>
                </pic:pic>
              </a:graphicData>
            </a:graphic>
          </wp:inline>
        </w:drawing>
      </w:r>
    </w:p>
    <w:p w:rsidR="003453EE" w:rsidRDefault="003453EE" w:rsidP="003453EE">
      <w:r w:rsidRPr="003453EE">
        <w:rPr>
          <w:b/>
        </w:rPr>
        <w:t>NOTA</w:t>
      </w:r>
      <w:r>
        <w:t xml:space="preserve">: Un modelo es entonces es un </w:t>
      </w:r>
      <w:r w:rsidRPr="003453EE">
        <w:rPr>
          <w:highlight w:val="yellow"/>
        </w:rPr>
        <w:t>conjunto de objetos e interpretaciones que mapean símbolos constantes a objetos, símbolos de predicado a relaciones entre objetos y a símbolos de función a funciones de objetos</w:t>
      </w:r>
      <w:r>
        <w:t>.</w:t>
      </w:r>
    </w:p>
    <w:p w:rsidR="003453EE" w:rsidRDefault="003453EE" w:rsidP="003453EE">
      <w:pPr>
        <w:pStyle w:val="Ttulo3"/>
      </w:pPr>
      <w:r>
        <w:t>Términos</w:t>
      </w:r>
    </w:p>
    <w:p w:rsidR="003453EE" w:rsidRDefault="003453EE" w:rsidP="003453EE">
      <w:r>
        <w:rPr>
          <w:noProof/>
          <w:lang w:eastAsia="es-AR"/>
        </w:rPr>
        <w:drawing>
          <wp:inline distT="0" distB="0" distL="0" distR="0" wp14:anchorId="1553555E" wp14:editId="35DE0BFF">
            <wp:extent cx="5534025" cy="228600"/>
            <wp:effectExtent l="38100" t="38100" r="47625" b="3810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4025" cy="228600"/>
                    </a:xfrm>
                    <a:prstGeom prst="rect">
                      <a:avLst/>
                    </a:prstGeom>
                    <a:ln w="28575">
                      <a:solidFill>
                        <a:srgbClr val="FF0000"/>
                      </a:solidFill>
                    </a:ln>
                  </pic:spPr>
                </pic:pic>
              </a:graphicData>
            </a:graphic>
          </wp:inline>
        </w:drawing>
      </w:r>
    </w:p>
    <w:p w:rsidR="003453EE" w:rsidRDefault="003453EE" w:rsidP="003453EE">
      <w:r w:rsidRPr="003453EE">
        <w:rPr>
          <w:b/>
        </w:rPr>
        <w:t>NOTA:</w:t>
      </w:r>
      <w:r>
        <w:t xml:space="preserve"> No solamente los símbolos de constante son términos. La notación de una función con sus parámetros también es un término</w:t>
      </w:r>
    </w:p>
    <w:p w:rsidR="003453EE" w:rsidRPr="003453EE" w:rsidRDefault="003453EE" w:rsidP="003453EE">
      <w:r>
        <w:rPr>
          <w:noProof/>
          <w:lang w:eastAsia="es-AR"/>
        </w:rPr>
        <w:drawing>
          <wp:inline distT="0" distB="0" distL="0" distR="0" wp14:anchorId="10075E06" wp14:editId="2593A4B8">
            <wp:extent cx="5534025" cy="381000"/>
            <wp:effectExtent l="38100" t="38100" r="47625" b="3810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381000"/>
                    </a:xfrm>
                    <a:prstGeom prst="rect">
                      <a:avLst/>
                    </a:prstGeom>
                    <a:ln w="28575">
                      <a:solidFill>
                        <a:srgbClr val="FF0000"/>
                      </a:solidFill>
                    </a:ln>
                  </pic:spPr>
                </pic:pic>
              </a:graphicData>
            </a:graphic>
          </wp:inline>
        </w:drawing>
      </w:r>
    </w:p>
    <w:p w:rsidR="003453EE" w:rsidRDefault="003453EE" w:rsidP="003453EE">
      <w:pPr>
        <w:pStyle w:val="Ttulo3"/>
      </w:pPr>
      <w:r>
        <w:t>Sentencias Atómicas</w:t>
      </w:r>
    </w:p>
    <w:p w:rsidR="003453EE" w:rsidRDefault="003453EE" w:rsidP="003453EE">
      <w:r>
        <w:t xml:space="preserve">Una sentencia atómica </w:t>
      </w:r>
      <w:r w:rsidRPr="003453EE">
        <w:rPr>
          <w:highlight w:val="yellow"/>
        </w:rPr>
        <w:t>se forma por un símbolo de predicado seguida por una lista (opcional) de términos tomados como argumentos</w:t>
      </w:r>
      <w:r>
        <w:t xml:space="preserve"> encerrados entre paréntesis.</w:t>
      </w:r>
    </w:p>
    <w:p w:rsidR="003453EE" w:rsidRDefault="003453EE" w:rsidP="003453EE">
      <w:pPr>
        <w:jc w:val="center"/>
      </w:pPr>
      <w:r>
        <w:rPr>
          <w:noProof/>
          <w:lang w:eastAsia="es-AR"/>
        </w:rPr>
        <w:lastRenderedPageBreak/>
        <w:drawing>
          <wp:inline distT="0" distB="0" distL="0" distR="0" wp14:anchorId="77A9983B" wp14:editId="751E4EFC">
            <wp:extent cx="2371725" cy="209550"/>
            <wp:effectExtent l="38100" t="38100" r="47625" b="3810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71725" cy="209550"/>
                    </a:xfrm>
                    <a:prstGeom prst="rect">
                      <a:avLst/>
                    </a:prstGeom>
                    <a:ln w="38100">
                      <a:solidFill>
                        <a:srgbClr val="FF0000"/>
                      </a:solidFill>
                    </a:ln>
                  </pic:spPr>
                </pic:pic>
              </a:graphicData>
            </a:graphic>
          </wp:inline>
        </w:drawing>
      </w:r>
    </w:p>
    <w:p w:rsidR="003453EE" w:rsidRDefault="003453EE" w:rsidP="003453EE">
      <w:pPr>
        <w:jc w:val="center"/>
      </w:pPr>
      <w:r>
        <w:rPr>
          <w:noProof/>
          <w:lang w:eastAsia="es-AR"/>
        </w:rPr>
        <w:drawing>
          <wp:inline distT="0" distB="0" distL="0" distR="0" wp14:anchorId="4DF45C5A" wp14:editId="198CAAB8">
            <wp:extent cx="5437554" cy="419100"/>
            <wp:effectExtent l="38100" t="38100" r="29845" b="381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7555" cy="419871"/>
                    </a:xfrm>
                    <a:prstGeom prst="rect">
                      <a:avLst/>
                    </a:prstGeom>
                    <a:ln w="28575">
                      <a:solidFill>
                        <a:srgbClr val="FF0000"/>
                      </a:solidFill>
                    </a:ln>
                  </pic:spPr>
                </pic:pic>
              </a:graphicData>
            </a:graphic>
          </wp:inline>
        </w:drawing>
      </w:r>
    </w:p>
    <w:p w:rsidR="003453EE" w:rsidRDefault="003453EE" w:rsidP="003453EE">
      <w:pPr>
        <w:pStyle w:val="Ttulo3"/>
      </w:pPr>
      <w:r>
        <w:t>Sentencias complejas</w:t>
      </w:r>
    </w:p>
    <w:p w:rsidR="003453EE" w:rsidRDefault="003453EE" w:rsidP="003453EE">
      <w:r>
        <w:t>Se forman con sentencias atómicas utilizando conectivas lógicas como en la lógica proposicional</w:t>
      </w:r>
    </w:p>
    <w:p w:rsidR="003453EE" w:rsidRDefault="003453EE" w:rsidP="003453EE">
      <w:pPr>
        <w:pStyle w:val="Ttulo3"/>
      </w:pPr>
      <w:r>
        <w:t>Cuantificadores</w:t>
      </w:r>
    </w:p>
    <w:p w:rsidR="003453EE" w:rsidRDefault="003453EE" w:rsidP="003453EE">
      <w:r>
        <w:t>Son el cuantificador universal y existencial de toda la vida</w:t>
      </w:r>
    </w:p>
    <w:p w:rsidR="003453EE" w:rsidRDefault="003453EE" w:rsidP="003453EE">
      <w:pPr>
        <w:pStyle w:val="Ttulo3"/>
      </w:pPr>
      <w:r>
        <w:t>Igualdad</w:t>
      </w:r>
    </w:p>
    <w:p w:rsidR="003453EE" w:rsidRDefault="003453EE" w:rsidP="003453EE">
      <w:pPr>
        <w:jc w:val="center"/>
      </w:pPr>
      <w:r>
        <w:rPr>
          <w:noProof/>
          <w:lang w:eastAsia="es-AR"/>
        </w:rPr>
        <w:drawing>
          <wp:inline distT="0" distB="0" distL="0" distR="0" wp14:anchorId="48B42CC9" wp14:editId="1598E95F">
            <wp:extent cx="5581650" cy="1400928"/>
            <wp:effectExtent l="38100" t="38100" r="38100" b="469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4204" cy="1416628"/>
                    </a:xfrm>
                    <a:prstGeom prst="rect">
                      <a:avLst/>
                    </a:prstGeom>
                    <a:ln w="28575">
                      <a:solidFill>
                        <a:srgbClr val="FF0000"/>
                      </a:solidFill>
                    </a:ln>
                  </pic:spPr>
                </pic:pic>
              </a:graphicData>
            </a:graphic>
          </wp:inline>
        </w:drawing>
      </w:r>
    </w:p>
    <w:p w:rsidR="00FC6526" w:rsidRDefault="00FC6526" w:rsidP="00FC6526">
      <w:pPr>
        <w:pStyle w:val="Ttulo3"/>
      </w:pPr>
      <w:proofErr w:type="spellStart"/>
      <w:r>
        <w:t>DataBase</w:t>
      </w:r>
      <w:proofErr w:type="spellEnd"/>
      <w:r>
        <w:t xml:space="preserve"> </w:t>
      </w:r>
      <w:proofErr w:type="spellStart"/>
      <w:r>
        <w:t>semantics</w:t>
      </w:r>
      <w:proofErr w:type="spellEnd"/>
    </w:p>
    <w:p w:rsidR="003453EE" w:rsidRDefault="003453EE" w:rsidP="003453EE">
      <w:pPr>
        <w:jc w:val="center"/>
      </w:pPr>
      <w:r>
        <w:rPr>
          <w:noProof/>
          <w:lang w:eastAsia="es-AR"/>
        </w:rPr>
        <w:drawing>
          <wp:inline distT="0" distB="0" distL="0" distR="0" wp14:anchorId="0473F768" wp14:editId="0D3382CC">
            <wp:extent cx="5581650" cy="819528"/>
            <wp:effectExtent l="38100" t="38100" r="38100" b="3810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3352" cy="822714"/>
                    </a:xfrm>
                    <a:prstGeom prst="rect">
                      <a:avLst/>
                    </a:prstGeom>
                    <a:ln w="28575">
                      <a:solidFill>
                        <a:srgbClr val="FF0000"/>
                      </a:solidFill>
                    </a:ln>
                  </pic:spPr>
                </pic:pic>
              </a:graphicData>
            </a:graphic>
          </wp:inline>
        </w:drawing>
      </w:r>
    </w:p>
    <w:p w:rsidR="003453EE" w:rsidRPr="003453EE" w:rsidRDefault="003453EE" w:rsidP="003453EE">
      <w:pPr>
        <w:jc w:val="center"/>
      </w:pPr>
      <w:r>
        <w:rPr>
          <w:noProof/>
          <w:lang w:eastAsia="es-AR"/>
        </w:rPr>
        <w:drawing>
          <wp:inline distT="0" distB="0" distL="0" distR="0" wp14:anchorId="46599B06" wp14:editId="4CF4DA71">
            <wp:extent cx="5524500" cy="212963"/>
            <wp:effectExtent l="38100" t="38100" r="38100" b="349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3749" cy="219102"/>
                    </a:xfrm>
                    <a:prstGeom prst="rect">
                      <a:avLst/>
                    </a:prstGeom>
                    <a:ln w="28575">
                      <a:solidFill>
                        <a:srgbClr val="FF0000"/>
                      </a:solidFill>
                    </a:ln>
                  </pic:spPr>
                </pic:pic>
              </a:graphicData>
            </a:graphic>
          </wp:inline>
        </w:drawing>
      </w:r>
    </w:p>
    <w:p w:rsidR="00B8768A" w:rsidRDefault="00FC6526" w:rsidP="00B8768A">
      <w:pPr>
        <w:jc w:val="center"/>
      </w:pPr>
      <w:r>
        <w:rPr>
          <w:noProof/>
          <w:lang w:eastAsia="es-AR"/>
        </w:rPr>
        <w:drawing>
          <wp:inline distT="0" distB="0" distL="0" distR="0" wp14:anchorId="0CA1DA1C" wp14:editId="0029E416">
            <wp:extent cx="5535863" cy="1924050"/>
            <wp:effectExtent l="38100" t="38100" r="46355" b="3810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9085" cy="1928646"/>
                    </a:xfrm>
                    <a:prstGeom prst="rect">
                      <a:avLst/>
                    </a:prstGeom>
                    <a:ln w="28575">
                      <a:solidFill>
                        <a:srgbClr val="FF0000"/>
                      </a:solidFill>
                    </a:ln>
                  </pic:spPr>
                </pic:pic>
              </a:graphicData>
            </a:graphic>
          </wp:inline>
        </w:drawing>
      </w:r>
    </w:p>
    <w:p w:rsidR="00FC6526" w:rsidRDefault="00FC6526" w:rsidP="00FC6526">
      <w:pPr>
        <w:pStyle w:val="Ttulo3"/>
      </w:pPr>
      <w:r>
        <w:lastRenderedPageBreak/>
        <w:t>Concepto de Dominio</w:t>
      </w:r>
    </w:p>
    <w:p w:rsidR="00FC6526" w:rsidRDefault="00FC6526" w:rsidP="00FC6526">
      <w:pPr>
        <w:jc w:val="center"/>
      </w:pPr>
      <w:r>
        <w:rPr>
          <w:noProof/>
          <w:lang w:eastAsia="es-AR"/>
        </w:rPr>
        <w:drawing>
          <wp:inline distT="0" distB="0" distL="0" distR="0" wp14:anchorId="49844ADB" wp14:editId="481DC43A">
            <wp:extent cx="5343525" cy="352425"/>
            <wp:effectExtent l="38100" t="38100" r="47625" b="476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43525" cy="352425"/>
                    </a:xfrm>
                    <a:prstGeom prst="rect">
                      <a:avLst/>
                    </a:prstGeom>
                    <a:ln w="28575">
                      <a:solidFill>
                        <a:srgbClr val="FF0000"/>
                      </a:solidFill>
                    </a:ln>
                  </pic:spPr>
                </pic:pic>
              </a:graphicData>
            </a:graphic>
          </wp:inline>
        </w:drawing>
      </w:r>
    </w:p>
    <w:p w:rsidR="00FC6526" w:rsidRDefault="00FC6526" w:rsidP="00FC6526">
      <w:pPr>
        <w:pStyle w:val="Ttulo3"/>
      </w:pPr>
      <w:r>
        <w:t xml:space="preserve">Funciones, </w:t>
      </w:r>
      <w:proofErr w:type="spellStart"/>
      <w:r>
        <w:t>tell</w:t>
      </w:r>
      <w:proofErr w:type="spellEnd"/>
      <w:r>
        <w:t xml:space="preserve"> </w:t>
      </w:r>
      <w:proofErr w:type="spellStart"/>
      <w:r>
        <w:t>ask</w:t>
      </w:r>
      <w:proofErr w:type="spellEnd"/>
      <w:r>
        <w:t xml:space="preserve"> y </w:t>
      </w:r>
      <w:proofErr w:type="spellStart"/>
      <w:r>
        <w:t>askvars</w:t>
      </w:r>
      <w:proofErr w:type="spellEnd"/>
    </w:p>
    <w:p w:rsidR="00FC6526" w:rsidRDefault="00FC6526" w:rsidP="00FC6526">
      <w:r>
        <w:t>Como en la lógica proposicional están las funciones TELL y ASK y además está otra:</w:t>
      </w:r>
    </w:p>
    <w:p w:rsidR="00FC6526" w:rsidRDefault="007C4ECC" w:rsidP="007C4ECC">
      <w:pPr>
        <w:jc w:val="center"/>
      </w:pPr>
      <w:r>
        <w:rPr>
          <w:noProof/>
          <w:lang w:eastAsia="es-AR"/>
        </w:rPr>
        <w:drawing>
          <wp:inline distT="0" distB="0" distL="0" distR="0" wp14:anchorId="423DC7DC" wp14:editId="284AE699">
            <wp:extent cx="5612130" cy="1883410"/>
            <wp:effectExtent l="38100" t="38100" r="45720" b="406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883410"/>
                    </a:xfrm>
                    <a:prstGeom prst="rect">
                      <a:avLst/>
                    </a:prstGeom>
                    <a:ln w="28575">
                      <a:solidFill>
                        <a:srgbClr val="FF0000"/>
                      </a:solidFill>
                    </a:ln>
                  </pic:spPr>
                </pic:pic>
              </a:graphicData>
            </a:graphic>
          </wp:inline>
        </w:drawing>
      </w:r>
    </w:p>
    <w:p w:rsidR="007C4ECC" w:rsidRDefault="007C4ECC" w:rsidP="007C4ECC">
      <w:pPr>
        <w:jc w:val="center"/>
      </w:pPr>
      <w:r>
        <w:rPr>
          <w:noProof/>
          <w:lang w:eastAsia="es-AR"/>
        </w:rPr>
        <w:drawing>
          <wp:inline distT="0" distB="0" distL="0" distR="0" wp14:anchorId="0BDA610A" wp14:editId="12E763B1">
            <wp:extent cx="5612130" cy="845820"/>
            <wp:effectExtent l="38100" t="38100" r="45720" b="304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845820"/>
                    </a:xfrm>
                    <a:prstGeom prst="rect">
                      <a:avLst/>
                    </a:prstGeom>
                    <a:ln w="28575">
                      <a:solidFill>
                        <a:srgbClr val="FF0000"/>
                      </a:solidFill>
                    </a:ln>
                  </pic:spPr>
                </pic:pic>
              </a:graphicData>
            </a:graphic>
          </wp:inline>
        </w:drawing>
      </w:r>
    </w:p>
    <w:p w:rsidR="007C4ECC" w:rsidRDefault="007C4ECC" w:rsidP="007C4ECC">
      <w:pPr>
        <w:jc w:val="center"/>
      </w:pPr>
      <w:r>
        <w:rPr>
          <w:noProof/>
          <w:lang w:eastAsia="es-AR"/>
        </w:rPr>
        <w:drawing>
          <wp:inline distT="0" distB="0" distL="0" distR="0" wp14:anchorId="50262344" wp14:editId="0349B6EF">
            <wp:extent cx="5612130" cy="853440"/>
            <wp:effectExtent l="38100" t="38100" r="45720" b="419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53440"/>
                    </a:xfrm>
                    <a:prstGeom prst="rect">
                      <a:avLst/>
                    </a:prstGeom>
                    <a:ln w="28575">
                      <a:solidFill>
                        <a:srgbClr val="FF0000"/>
                      </a:solidFill>
                    </a:ln>
                  </pic:spPr>
                </pic:pic>
              </a:graphicData>
            </a:graphic>
          </wp:inline>
        </w:drawing>
      </w:r>
    </w:p>
    <w:p w:rsidR="007C4ECC" w:rsidRDefault="007C4ECC" w:rsidP="007C4ECC">
      <w:pPr>
        <w:jc w:val="center"/>
      </w:pPr>
      <w:r>
        <w:rPr>
          <w:noProof/>
          <w:lang w:eastAsia="es-AR"/>
        </w:rPr>
        <w:drawing>
          <wp:inline distT="0" distB="0" distL="0" distR="0" wp14:anchorId="18358BF0" wp14:editId="66248E48">
            <wp:extent cx="5612130" cy="800100"/>
            <wp:effectExtent l="38100" t="38100" r="45720" b="3810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800100"/>
                    </a:xfrm>
                    <a:prstGeom prst="rect">
                      <a:avLst/>
                    </a:prstGeom>
                    <a:ln w="28575">
                      <a:solidFill>
                        <a:srgbClr val="FF0000"/>
                      </a:solidFill>
                    </a:ln>
                  </pic:spPr>
                </pic:pic>
              </a:graphicData>
            </a:graphic>
          </wp:inline>
        </w:drawing>
      </w:r>
    </w:p>
    <w:p w:rsidR="007C4ECC" w:rsidRDefault="007C4ECC" w:rsidP="007C4ECC">
      <w:pPr>
        <w:jc w:val="center"/>
      </w:pPr>
      <w:r>
        <w:rPr>
          <w:noProof/>
          <w:lang w:eastAsia="es-AR"/>
        </w:rPr>
        <w:lastRenderedPageBreak/>
        <w:drawing>
          <wp:inline distT="0" distB="0" distL="0" distR="0" wp14:anchorId="47613053" wp14:editId="7A922B95">
            <wp:extent cx="5600700" cy="2219325"/>
            <wp:effectExtent l="38100" t="38100" r="38100" b="476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0700" cy="2219325"/>
                    </a:xfrm>
                    <a:prstGeom prst="rect">
                      <a:avLst/>
                    </a:prstGeom>
                    <a:ln w="28575">
                      <a:solidFill>
                        <a:srgbClr val="FF0000"/>
                      </a:solidFill>
                    </a:ln>
                  </pic:spPr>
                </pic:pic>
              </a:graphicData>
            </a:graphic>
          </wp:inline>
        </w:drawing>
      </w:r>
    </w:p>
    <w:p w:rsidR="007C4ECC" w:rsidRPr="00FC6526" w:rsidRDefault="007C4ECC" w:rsidP="007C4ECC">
      <w:pPr>
        <w:jc w:val="center"/>
      </w:pPr>
    </w:p>
    <w:p w:rsidR="007053CD" w:rsidRPr="00C734E8" w:rsidRDefault="007053CD" w:rsidP="007053CD">
      <w:r w:rsidRPr="00C734E8">
        <w:br w:type="page"/>
      </w:r>
    </w:p>
    <w:p w:rsidR="004B3885" w:rsidRDefault="00935F38" w:rsidP="007053CD">
      <w:pPr>
        <w:pStyle w:val="Ttulo1"/>
      </w:pPr>
      <w:r>
        <w:lastRenderedPageBreak/>
        <w:t>Toda la mierda esta de la probabilidad</w:t>
      </w:r>
    </w:p>
    <w:p w:rsidR="00981F6B" w:rsidRPr="00981F6B" w:rsidRDefault="00981F6B" w:rsidP="00981F6B">
      <w:pPr>
        <w:pStyle w:val="Ttulo2"/>
      </w:pPr>
      <w:r>
        <w:t>Conocimiento incierto y razonamiento</w:t>
      </w:r>
    </w:p>
    <w:p w:rsidR="00981F6B" w:rsidRPr="00981F6B" w:rsidRDefault="00981F6B" w:rsidP="00981F6B">
      <w:pPr>
        <w:pStyle w:val="Ttulo3"/>
      </w:pPr>
      <w:r>
        <w:t>Origen de la incertidumbre</w:t>
      </w:r>
    </w:p>
    <w:p w:rsidR="007053CD" w:rsidRDefault="007053CD" w:rsidP="007053CD">
      <w:r>
        <w:rPr>
          <w:noProof/>
          <w:lang w:eastAsia="es-AR"/>
        </w:rPr>
        <w:drawing>
          <wp:inline distT="0" distB="0" distL="0" distR="0" wp14:anchorId="7C7BB38E" wp14:editId="354CE8EB">
            <wp:extent cx="5612130" cy="421005"/>
            <wp:effectExtent l="38100" t="38100" r="45720" b="361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421005"/>
                    </a:xfrm>
                    <a:prstGeom prst="rect">
                      <a:avLst/>
                    </a:prstGeom>
                    <a:ln w="28575">
                      <a:solidFill>
                        <a:srgbClr val="FF0000"/>
                      </a:solidFill>
                    </a:ln>
                  </pic:spPr>
                </pic:pic>
              </a:graphicData>
            </a:graphic>
          </wp:inline>
        </w:drawing>
      </w:r>
    </w:p>
    <w:p w:rsidR="00981F6B" w:rsidRDefault="00981F6B" w:rsidP="00981F6B">
      <w:pPr>
        <w:pStyle w:val="Ttulo4"/>
      </w:pPr>
      <w:r>
        <w:t>Comparación con los problemas sin sensores</w:t>
      </w:r>
    </w:p>
    <w:p w:rsidR="00981F6B" w:rsidRDefault="00981F6B" w:rsidP="007053CD">
      <w:r>
        <w:rPr>
          <w:noProof/>
          <w:lang w:eastAsia="es-AR"/>
        </w:rPr>
        <w:drawing>
          <wp:inline distT="0" distB="0" distL="0" distR="0" wp14:anchorId="41D1DAAF" wp14:editId="27CF653D">
            <wp:extent cx="5635522" cy="2114550"/>
            <wp:effectExtent l="38100" t="38100" r="41910" b="3810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41523" cy="2116802"/>
                    </a:xfrm>
                    <a:prstGeom prst="rect">
                      <a:avLst/>
                    </a:prstGeom>
                    <a:ln w="28575">
                      <a:solidFill>
                        <a:srgbClr val="FF0000"/>
                      </a:solidFill>
                    </a:ln>
                  </pic:spPr>
                </pic:pic>
              </a:graphicData>
            </a:graphic>
          </wp:inline>
        </w:drawing>
      </w:r>
    </w:p>
    <w:p w:rsidR="00981F6B" w:rsidRDefault="00981F6B" w:rsidP="00981F6B">
      <w:pPr>
        <w:pStyle w:val="Ttulo3"/>
      </w:pPr>
      <w:r>
        <w:t>Decisión racional ante la incertidumbre</w:t>
      </w:r>
    </w:p>
    <w:p w:rsidR="00981F6B" w:rsidRDefault="00981F6B" w:rsidP="007053CD">
      <w:r>
        <w:rPr>
          <w:noProof/>
          <w:lang w:eastAsia="es-AR"/>
        </w:rPr>
        <w:drawing>
          <wp:inline distT="0" distB="0" distL="0" distR="0" wp14:anchorId="6AF99E86" wp14:editId="54D474C8">
            <wp:extent cx="5612130" cy="533400"/>
            <wp:effectExtent l="38100" t="38100" r="45720" b="3810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440" b="9226"/>
                    <a:stretch/>
                  </pic:blipFill>
                  <pic:spPr bwMode="auto">
                    <a:xfrm>
                      <a:off x="0" y="0"/>
                      <a:ext cx="5612130" cy="533400"/>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981F6B" w:rsidRDefault="00981F6B" w:rsidP="00981F6B">
      <w:pPr>
        <w:pStyle w:val="Ttulo4"/>
      </w:pPr>
      <w:r>
        <w:t>Motivación</w:t>
      </w:r>
    </w:p>
    <w:p w:rsidR="00AD1F83" w:rsidRDefault="00981F6B" w:rsidP="007053CD">
      <w:r>
        <w:rPr>
          <w:noProof/>
          <w:lang w:eastAsia="es-AR"/>
        </w:rPr>
        <w:drawing>
          <wp:inline distT="0" distB="0" distL="0" distR="0" wp14:anchorId="3D42FF82" wp14:editId="50495A59">
            <wp:extent cx="5612130" cy="201295"/>
            <wp:effectExtent l="38100" t="38100" r="45720" b="463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01295"/>
                    </a:xfrm>
                    <a:prstGeom prst="rect">
                      <a:avLst/>
                    </a:prstGeom>
                    <a:ln w="28575">
                      <a:solidFill>
                        <a:srgbClr val="FF0000"/>
                      </a:solidFill>
                    </a:ln>
                  </pic:spPr>
                </pic:pic>
              </a:graphicData>
            </a:graphic>
          </wp:inline>
        </w:drawing>
      </w:r>
    </w:p>
    <w:p w:rsidR="00AD1F83" w:rsidRDefault="00AD1F83" w:rsidP="007053CD">
      <w:r>
        <w:t>Tratamos primero de aproximarnos al problema utilizando el lenguaje de la lógica que ya vimos para agentes basados en conocimiento y vemos como este acercamiento no es correcto.</w:t>
      </w:r>
    </w:p>
    <w:p w:rsidR="00AD1F83" w:rsidRDefault="00AD1F83" w:rsidP="007053CD"/>
    <w:p w:rsidR="00AD1F83" w:rsidRDefault="00AD1F83" w:rsidP="007053CD"/>
    <w:p w:rsidR="00981F6B" w:rsidRDefault="00981F6B" w:rsidP="00981F6B">
      <w:pPr>
        <w:jc w:val="center"/>
      </w:pPr>
      <w:r>
        <w:rPr>
          <w:noProof/>
          <w:lang w:eastAsia="es-AR"/>
        </w:rPr>
        <w:lastRenderedPageBreak/>
        <w:drawing>
          <wp:inline distT="0" distB="0" distL="0" distR="0" wp14:anchorId="7FD11843" wp14:editId="00365C5E">
            <wp:extent cx="1847850" cy="3429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7850" cy="342900"/>
                    </a:xfrm>
                    <a:prstGeom prst="rect">
                      <a:avLst/>
                    </a:prstGeom>
                  </pic:spPr>
                </pic:pic>
              </a:graphicData>
            </a:graphic>
          </wp:inline>
        </w:drawing>
      </w:r>
    </w:p>
    <w:p w:rsidR="00981F6B" w:rsidRDefault="00981F6B" w:rsidP="00981F6B">
      <w:pPr>
        <w:jc w:val="center"/>
      </w:pPr>
      <w:r>
        <w:rPr>
          <w:noProof/>
          <w:lang w:eastAsia="es-AR"/>
        </w:rPr>
        <w:drawing>
          <wp:inline distT="0" distB="0" distL="0" distR="0" wp14:anchorId="2E98B96C" wp14:editId="2535E4A5">
            <wp:extent cx="3040380" cy="227965"/>
            <wp:effectExtent l="38100" t="38100" r="45720" b="387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5825"/>
                    <a:stretch/>
                  </pic:blipFill>
                  <pic:spPr bwMode="auto">
                    <a:xfrm>
                      <a:off x="0" y="0"/>
                      <a:ext cx="3040380" cy="22796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981F6B" w:rsidRDefault="00981F6B" w:rsidP="00981F6B">
      <w:pPr>
        <w:jc w:val="center"/>
      </w:pPr>
      <w:r>
        <w:rPr>
          <w:noProof/>
          <w:lang w:eastAsia="es-AR"/>
        </w:rPr>
        <w:drawing>
          <wp:inline distT="0" distB="0" distL="0" distR="0" wp14:anchorId="7BA87B2F" wp14:editId="2B2FDAEC">
            <wp:extent cx="3771900" cy="3238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1900" cy="323850"/>
                    </a:xfrm>
                    <a:prstGeom prst="rect">
                      <a:avLst/>
                    </a:prstGeom>
                  </pic:spPr>
                </pic:pic>
              </a:graphicData>
            </a:graphic>
          </wp:inline>
        </w:drawing>
      </w:r>
    </w:p>
    <w:p w:rsidR="00981F6B" w:rsidRDefault="00981F6B" w:rsidP="00981F6B">
      <w:pPr>
        <w:jc w:val="center"/>
      </w:pPr>
      <w:r>
        <w:rPr>
          <w:noProof/>
          <w:lang w:eastAsia="es-AR"/>
        </w:rPr>
        <w:drawing>
          <wp:inline distT="0" distB="0" distL="0" distR="0" wp14:anchorId="2597E6A9" wp14:editId="510AEB75">
            <wp:extent cx="5612130" cy="865505"/>
            <wp:effectExtent l="19050" t="19050" r="26670" b="1079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865505"/>
                    </a:xfrm>
                    <a:prstGeom prst="rect">
                      <a:avLst/>
                    </a:prstGeom>
                    <a:ln w="19050">
                      <a:solidFill>
                        <a:srgbClr val="FF0000"/>
                      </a:solidFill>
                    </a:ln>
                  </pic:spPr>
                </pic:pic>
              </a:graphicData>
            </a:graphic>
          </wp:inline>
        </w:drawing>
      </w:r>
    </w:p>
    <w:p w:rsidR="007C4ECC" w:rsidRDefault="007C4ECC" w:rsidP="00981F6B">
      <w:pPr>
        <w:jc w:val="center"/>
      </w:pPr>
      <w:r>
        <w:t xml:space="preserve">Bueno, ahí nos damos cuenta que utilizar la lógica en este tipo de situaciones no sirve. Eso se debe a la </w:t>
      </w:r>
      <w:proofErr w:type="spellStart"/>
      <w:r w:rsidRPr="00561419">
        <w:rPr>
          <w:highlight w:val="yellow"/>
        </w:rPr>
        <w:t>lazyness</w:t>
      </w:r>
      <w:proofErr w:type="spellEnd"/>
      <w:r>
        <w:t xml:space="preserve"> de listar todo</w:t>
      </w:r>
      <w:r w:rsidR="00561419">
        <w:t xml:space="preserve">s los posibles antecedentes o consecuentes que hagan verdadera a las implicaciones. Por otro lado también está la </w:t>
      </w:r>
      <w:r w:rsidR="00561419" w:rsidRPr="00561419">
        <w:rPr>
          <w:highlight w:val="yellow"/>
        </w:rPr>
        <w:t>ignorancia dada por una falta de desarrollo teórico</w:t>
      </w:r>
      <w:r w:rsidR="00561419">
        <w:t xml:space="preserve"> que permita afirmar con certeza una implicación o bien por la </w:t>
      </w:r>
      <w:r w:rsidR="00561419" w:rsidRPr="00561419">
        <w:rPr>
          <w:highlight w:val="yellow"/>
        </w:rPr>
        <w:t>ignorancia práctica</w:t>
      </w:r>
      <w:r w:rsidR="00561419">
        <w:t xml:space="preserve"> debida al hecho de que las aserciones son derivadas de un proceso de generalización que no es verdadero para cada caso particular.</w:t>
      </w:r>
    </w:p>
    <w:p w:rsidR="00561419" w:rsidRDefault="00561419" w:rsidP="00561419">
      <w:pPr>
        <w:pStyle w:val="Ttulo3"/>
      </w:pPr>
      <w:r>
        <w:t>Teoría de la decisión</w:t>
      </w:r>
    </w:p>
    <w:p w:rsidR="00561419" w:rsidRDefault="00561419" w:rsidP="00561419">
      <w:pPr>
        <w:jc w:val="center"/>
      </w:pPr>
      <w:r>
        <w:rPr>
          <w:noProof/>
          <w:lang w:eastAsia="es-AR"/>
        </w:rPr>
        <w:drawing>
          <wp:inline distT="0" distB="0" distL="0" distR="0" wp14:anchorId="2C122FDB" wp14:editId="5553873D">
            <wp:extent cx="3600450" cy="3429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342900"/>
                    </a:xfrm>
                    <a:prstGeom prst="rect">
                      <a:avLst/>
                    </a:prstGeom>
                  </pic:spPr>
                </pic:pic>
              </a:graphicData>
            </a:graphic>
          </wp:inline>
        </w:drawing>
      </w:r>
    </w:p>
    <w:p w:rsidR="00561419" w:rsidRDefault="00561419" w:rsidP="00561419">
      <w:pPr>
        <w:jc w:val="center"/>
      </w:pPr>
      <w:r>
        <w:rPr>
          <w:noProof/>
          <w:lang w:eastAsia="es-AR"/>
        </w:rPr>
        <w:drawing>
          <wp:inline distT="0" distB="0" distL="0" distR="0" wp14:anchorId="08C91E4C" wp14:editId="0B8F3484">
            <wp:extent cx="5612130" cy="577215"/>
            <wp:effectExtent l="38100" t="38100" r="45720" b="323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577215"/>
                    </a:xfrm>
                    <a:prstGeom prst="rect">
                      <a:avLst/>
                    </a:prstGeom>
                    <a:ln w="28575">
                      <a:solidFill>
                        <a:srgbClr val="FF0000"/>
                      </a:solidFill>
                    </a:ln>
                  </pic:spPr>
                </pic:pic>
              </a:graphicData>
            </a:graphic>
          </wp:inline>
        </w:drawing>
      </w:r>
    </w:p>
    <w:p w:rsidR="00D8236F" w:rsidRDefault="00D8236F" w:rsidP="00D8236F">
      <w:pPr>
        <w:pStyle w:val="Ttulo4"/>
      </w:pPr>
      <w:r>
        <w:t>Teoría de la probabilidad</w:t>
      </w:r>
    </w:p>
    <w:p w:rsidR="00D8236F" w:rsidRDefault="00D8236F" w:rsidP="00D8236F">
      <w:r>
        <w:t xml:space="preserve">Es la herramienta principal que se tiene para lidiar con la incertidumbre que se deriva de la ignorancia y la </w:t>
      </w:r>
      <w:proofErr w:type="spellStart"/>
      <w:r>
        <w:t>vagueza</w:t>
      </w:r>
      <w:proofErr w:type="spellEnd"/>
      <w:r>
        <w:t>.</w:t>
      </w:r>
    </w:p>
    <w:p w:rsidR="00561419" w:rsidRDefault="00557466" w:rsidP="00561419">
      <w:pPr>
        <w:jc w:val="center"/>
      </w:pPr>
      <w:r>
        <w:rPr>
          <w:noProof/>
          <w:lang w:eastAsia="es-AR"/>
        </w:rPr>
        <w:lastRenderedPageBreak/>
        <w:drawing>
          <wp:inline distT="0" distB="0" distL="0" distR="0" wp14:anchorId="5021307D" wp14:editId="5841047E">
            <wp:extent cx="5343525" cy="2019300"/>
            <wp:effectExtent l="38100" t="38100" r="47625" b="3810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73" t="3555" r="1221" b="2223"/>
                    <a:stretch/>
                  </pic:blipFill>
                  <pic:spPr bwMode="auto">
                    <a:xfrm>
                      <a:off x="0" y="0"/>
                      <a:ext cx="5343525" cy="201930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6654E" w:rsidRDefault="00D8236F" w:rsidP="0006654E">
      <w:pPr>
        <w:pStyle w:val="Ttulo3"/>
      </w:pPr>
      <w:r>
        <w:t>Teoría de la probabilidad</w:t>
      </w:r>
    </w:p>
    <w:p w:rsidR="0006654E" w:rsidRPr="0006654E" w:rsidRDefault="0006654E" w:rsidP="0006654E">
      <w:pPr>
        <w:pStyle w:val="Ttulo4"/>
      </w:pPr>
      <w:r>
        <w:t>Concepto</w:t>
      </w:r>
    </w:p>
    <w:p w:rsidR="00D8236F" w:rsidRDefault="00D8236F" w:rsidP="00561419">
      <w:pPr>
        <w:jc w:val="center"/>
      </w:pPr>
      <w:r>
        <w:rPr>
          <w:noProof/>
          <w:lang w:eastAsia="es-AR"/>
        </w:rPr>
        <w:drawing>
          <wp:inline distT="0" distB="0" distL="0" distR="0" wp14:anchorId="6AB8A5EE" wp14:editId="313B38B4">
            <wp:extent cx="5612130" cy="571500"/>
            <wp:effectExtent l="38100" t="38100" r="45720" b="381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8776"/>
                    <a:stretch/>
                  </pic:blipFill>
                  <pic:spPr bwMode="auto">
                    <a:xfrm>
                      <a:off x="0" y="0"/>
                      <a:ext cx="5612130" cy="571500"/>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06654E" w:rsidRDefault="0006654E" w:rsidP="0006654E">
      <w:pPr>
        <w:pStyle w:val="Ttulo4"/>
      </w:pPr>
      <w:r>
        <w:t>Axiomas</w:t>
      </w:r>
    </w:p>
    <w:p w:rsidR="00D8236F" w:rsidRDefault="00D8236F" w:rsidP="00561419">
      <w:pPr>
        <w:jc w:val="center"/>
      </w:pPr>
      <w:r>
        <w:rPr>
          <w:noProof/>
          <w:lang w:eastAsia="es-AR"/>
        </w:rPr>
        <w:drawing>
          <wp:inline distT="0" distB="0" distL="0" distR="0" wp14:anchorId="3B6CF932" wp14:editId="5EA0BB2B">
            <wp:extent cx="3105150" cy="409575"/>
            <wp:effectExtent l="38100" t="38100" r="38100" b="476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110" t="58053" r="38561" b="5236"/>
                    <a:stretch/>
                  </pic:blipFill>
                  <pic:spPr bwMode="auto">
                    <a:xfrm>
                      <a:off x="0" y="0"/>
                      <a:ext cx="3105150" cy="40957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D8236F" w:rsidRDefault="00D8236F" w:rsidP="00561419">
      <w:pPr>
        <w:jc w:val="center"/>
      </w:pPr>
      <w:r w:rsidRPr="00D8236F">
        <w:rPr>
          <w:b/>
        </w:rPr>
        <w:t>NOTA</w:t>
      </w:r>
      <w:r>
        <w:t xml:space="preserve">: Esta es la </w:t>
      </w:r>
      <w:r w:rsidRPr="0006654E">
        <w:rPr>
          <w:highlight w:val="yellow"/>
        </w:rPr>
        <w:t>ecuación 13.1</w:t>
      </w:r>
    </w:p>
    <w:p w:rsidR="00D8236F" w:rsidRDefault="00D8236F" w:rsidP="00561419">
      <w:pPr>
        <w:jc w:val="center"/>
      </w:pPr>
      <w:r>
        <w:rPr>
          <w:noProof/>
          <w:lang w:eastAsia="es-AR"/>
        </w:rPr>
        <w:drawing>
          <wp:inline distT="0" distB="0" distL="0" distR="0" wp14:anchorId="75CFBD62" wp14:editId="1706C9D3">
            <wp:extent cx="5612130" cy="556895"/>
            <wp:effectExtent l="38100" t="38100" r="45720" b="336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556895"/>
                    </a:xfrm>
                    <a:prstGeom prst="rect">
                      <a:avLst/>
                    </a:prstGeom>
                    <a:ln w="28575">
                      <a:solidFill>
                        <a:srgbClr val="FF0000"/>
                      </a:solidFill>
                    </a:ln>
                  </pic:spPr>
                </pic:pic>
              </a:graphicData>
            </a:graphic>
          </wp:inline>
        </w:drawing>
      </w:r>
    </w:p>
    <w:p w:rsidR="00D8236F" w:rsidRDefault="00D8236F" w:rsidP="00561419">
      <w:pPr>
        <w:jc w:val="center"/>
      </w:pPr>
      <w:r w:rsidRPr="00D8236F">
        <w:rPr>
          <w:b/>
        </w:rPr>
        <w:t>NOTA</w:t>
      </w:r>
      <w:r>
        <w:t>: Un evento es el conjunto de mundos posibles en los que la proposición se sostiene.</w:t>
      </w:r>
    </w:p>
    <w:p w:rsidR="00D8236F" w:rsidRDefault="00D8236F" w:rsidP="00561419">
      <w:pPr>
        <w:jc w:val="center"/>
      </w:pPr>
      <w:r>
        <w:rPr>
          <w:noProof/>
          <w:lang w:eastAsia="es-AR"/>
        </w:rPr>
        <w:drawing>
          <wp:inline distT="0" distB="0" distL="0" distR="0" wp14:anchorId="74B096B1" wp14:editId="4FCA6D4C">
            <wp:extent cx="2762250" cy="333375"/>
            <wp:effectExtent l="38100" t="38100" r="38100" b="476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614" t="11111" r="2614" b="11111"/>
                    <a:stretch/>
                  </pic:blipFill>
                  <pic:spPr bwMode="auto">
                    <a:xfrm>
                      <a:off x="0" y="0"/>
                      <a:ext cx="2762250" cy="33337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06654E" w:rsidRDefault="00D8236F" w:rsidP="0006654E">
      <w:pPr>
        <w:jc w:val="center"/>
      </w:pPr>
      <w:r w:rsidRPr="00D8236F">
        <w:rPr>
          <w:b/>
        </w:rPr>
        <w:t>NOTA</w:t>
      </w:r>
      <w:r>
        <w:t xml:space="preserve">: Esta es la </w:t>
      </w:r>
      <w:r w:rsidRPr="0006654E">
        <w:rPr>
          <w:highlight w:val="yellow"/>
        </w:rPr>
        <w:t>ecuación 13.2</w:t>
      </w:r>
      <w:r w:rsidR="0006654E">
        <w:t xml:space="preserve">. Básicamente dice que la probabilidad de un evento indicado con la proposición </w:t>
      </w:r>
      <m:oMath>
        <m:r>
          <w:rPr>
            <w:rFonts w:ascii="Cambria Math" w:hAnsi="Cambria Math"/>
          </w:rPr>
          <m:t>ϕ</m:t>
        </m:r>
      </m:oMath>
      <w:r w:rsidR="0006654E">
        <w:t xml:space="preserve"> es igual a la suma de las probabilidades de todos los mundos en los cuales esa proposición se sostiene.</w:t>
      </w:r>
    </w:p>
    <w:p w:rsidR="004A3D40" w:rsidRDefault="004A3D40" w:rsidP="0006654E">
      <w:pPr>
        <w:jc w:val="center"/>
      </w:pPr>
    </w:p>
    <w:p w:rsidR="0006654E" w:rsidRDefault="0006654E" w:rsidP="0006654E">
      <w:pPr>
        <w:pStyle w:val="Ttulo4"/>
      </w:pPr>
      <w:r>
        <w:lastRenderedPageBreak/>
        <w:t>Probabilidades incondicionales o a priori</w:t>
      </w:r>
    </w:p>
    <w:p w:rsidR="00D8236F" w:rsidRDefault="0006654E" w:rsidP="00561419">
      <w:pPr>
        <w:jc w:val="center"/>
      </w:pPr>
      <w:r>
        <w:rPr>
          <w:noProof/>
          <w:lang w:eastAsia="es-AR"/>
        </w:rPr>
        <w:drawing>
          <wp:inline distT="0" distB="0" distL="0" distR="0" wp14:anchorId="02E226F9" wp14:editId="2B7ED4FD">
            <wp:extent cx="5612130" cy="527685"/>
            <wp:effectExtent l="38100" t="38100" r="45720" b="438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278"/>
                    <a:stretch/>
                  </pic:blipFill>
                  <pic:spPr bwMode="auto">
                    <a:xfrm>
                      <a:off x="0" y="0"/>
                      <a:ext cx="5612130" cy="52768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06654E" w:rsidRDefault="0006654E" w:rsidP="0006654E">
      <w:pPr>
        <w:pStyle w:val="Ttulo4"/>
      </w:pPr>
      <w:r>
        <w:t>Probabilidades a condicionales o a posteriori</w:t>
      </w:r>
    </w:p>
    <w:p w:rsidR="0006654E" w:rsidRPr="0006654E" w:rsidRDefault="0006654E" w:rsidP="0006654E">
      <w:r>
        <w:rPr>
          <w:noProof/>
          <w:lang w:eastAsia="es-AR"/>
        </w:rPr>
        <w:drawing>
          <wp:inline distT="0" distB="0" distL="0" distR="0" wp14:anchorId="7476C9A7" wp14:editId="3717BAD6">
            <wp:extent cx="5612130" cy="575310"/>
            <wp:effectExtent l="38100" t="38100" r="45720" b="342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575310"/>
                    </a:xfrm>
                    <a:prstGeom prst="rect">
                      <a:avLst/>
                    </a:prstGeom>
                    <a:ln w="28575">
                      <a:solidFill>
                        <a:srgbClr val="FF0000"/>
                      </a:solidFill>
                    </a:ln>
                  </pic:spPr>
                </pic:pic>
              </a:graphicData>
            </a:graphic>
          </wp:inline>
        </w:drawing>
      </w:r>
    </w:p>
    <w:p w:rsidR="00D8236F" w:rsidRDefault="0006654E" w:rsidP="00561419">
      <w:pPr>
        <w:jc w:val="center"/>
      </w:pPr>
      <w:r>
        <w:rPr>
          <w:noProof/>
          <w:lang w:eastAsia="es-AR"/>
        </w:rPr>
        <w:drawing>
          <wp:inline distT="0" distB="0" distL="0" distR="0" wp14:anchorId="4EE3A293" wp14:editId="2A9DF285">
            <wp:extent cx="1362075" cy="381000"/>
            <wp:effectExtent l="38100" t="38100" r="47625" b="3810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661" t="12963" r="4403" b="12963"/>
                    <a:stretch/>
                  </pic:blipFill>
                  <pic:spPr bwMode="auto">
                    <a:xfrm>
                      <a:off x="0" y="0"/>
                      <a:ext cx="1362075" cy="381000"/>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06654E" w:rsidRDefault="0006654E" w:rsidP="00561419">
      <w:pPr>
        <w:jc w:val="center"/>
      </w:pPr>
      <w:r w:rsidRPr="0006654E">
        <w:rPr>
          <w:b/>
        </w:rPr>
        <w:t>NOTA</w:t>
      </w:r>
      <w:r>
        <w:t xml:space="preserve">: Esta es la </w:t>
      </w:r>
      <w:r w:rsidRPr="0006654E">
        <w:rPr>
          <w:highlight w:val="yellow"/>
        </w:rPr>
        <w:t>ecuación 13.3</w:t>
      </w:r>
    </w:p>
    <w:p w:rsidR="0006654E" w:rsidRDefault="0006654E" w:rsidP="0006654E">
      <w:pPr>
        <w:pStyle w:val="Ttulo4"/>
      </w:pPr>
      <w:r>
        <w:t>Variables aleatorias y dominio</w:t>
      </w:r>
    </w:p>
    <w:p w:rsidR="0006654E" w:rsidRDefault="0006654E" w:rsidP="0006654E">
      <w:r>
        <w:rPr>
          <w:noProof/>
          <w:lang w:eastAsia="es-AR"/>
        </w:rPr>
        <w:drawing>
          <wp:inline distT="0" distB="0" distL="0" distR="0" wp14:anchorId="54B163D6" wp14:editId="25AC4A3B">
            <wp:extent cx="5612130" cy="557530"/>
            <wp:effectExtent l="38100" t="38100" r="45720" b="330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557530"/>
                    </a:xfrm>
                    <a:prstGeom prst="rect">
                      <a:avLst/>
                    </a:prstGeom>
                    <a:ln w="28575">
                      <a:solidFill>
                        <a:srgbClr val="FF0000"/>
                      </a:solidFill>
                    </a:ln>
                  </pic:spPr>
                </pic:pic>
              </a:graphicData>
            </a:graphic>
          </wp:inline>
        </w:drawing>
      </w:r>
    </w:p>
    <w:p w:rsidR="0006654E" w:rsidRDefault="0006654E" w:rsidP="0006654E">
      <w:pPr>
        <w:pStyle w:val="Ttulo4"/>
      </w:pPr>
      <w:r>
        <w:t>Notación</w:t>
      </w:r>
    </w:p>
    <w:p w:rsidR="0006654E" w:rsidRDefault="0006654E" w:rsidP="0006654E">
      <w:r>
        <w:rPr>
          <w:noProof/>
          <w:lang w:eastAsia="es-AR"/>
        </w:rPr>
        <w:drawing>
          <wp:inline distT="0" distB="0" distL="0" distR="0" wp14:anchorId="39418C2C" wp14:editId="62D279DD">
            <wp:extent cx="5612130" cy="581025"/>
            <wp:effectExtent l="38100" t="38100" r="45720" b="476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581025"/>
                    </a:xfrm>
                    <a:prstGeom prst="rect">
                      <a:avLst/>
                    </a:prstGeom>
                    <a:ln w="28575">
                      <a:solidFill>
                        <a:srgbClr val="FF0000"/>
                      </a:solidFill>
                    </a:ln>
                  </pic:spPr>
                </pic:pic>
              </a:graphicData>
            </a:graphic>
          </wp:inline>
        </w:drawing>
      </w:r>
    </w:p>
    <w:p w:rsidR="0006654E" w:rsidRDefault="0006654E" w:rsidP="0006654E">
      <w:pPr>
        <w:pStyle w:val="Ttulo4"/>
      </w:pPr>
      <w:r>
        <w:t>Distribuciones de probabilidad</w:t>
      </w:r>
    </w:p>
    <w:p w:rsidR="008B679A" w:rsidRPr="008B679A" w:rsidRDefault="008B679A" w:rsidP="008B679A">
      <w:r>
        <w:t>La idea es que lo siguiente:</w:t>
      </w:r>
    </w:p>
    <w:p w:rsidR="0006654E" w:rsidRDefault="0006654E" w:rsidP="0006654E">
      <w:pPr>
        <w:jc w:val="center"/>
      </w:pPr>
      <w:r>
        <w:rPr>
          <w:noProof/>
          <w:lang w:eastAsia="es-AR"/>
        </w:rPr>
        <w:drawing>
          <wp:inline distT="0" distB="0" distL="0" distR="0" wp14:anchorId="1015A5F0" wp14:editId="75E4099F">
            <wp:extent cx="1962150" cy="800509"/>
            <wp:effectExtent l="38100" t="38100" r="38100" b="3810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86326" cy="810372"/>
                    </a:xfrm>
                    <a:prstGeom prst="rect">
                      <a:avLst/>
                    </a:prstGeom>
                    <a:ln w="28575">
                      <a:solidFill>
                        <a:srgbClr val="FF0000"/>
                      </a:solidFill>
                    </a:ln>
                  </pic:spPr>
                </pic:pic>
              </a:graphicData>
            </a:graphic>
          </wp:inline>
        </w:drawing>
      </w:r>
    </w:p>
    <w:p w:rsidR="008B679A" w:rsidRDefault="008B679A" w:rsidP="008B679A">
      <w:r>
        <w:t>Se abrevia de la siguiente manera:</w:t>
      </w:r>
    </w:p>
    <w:p w:rsidR="0006654E" w:rsidRDefault="0006654E" w:rsidP="0006654E">
      <w:pPr>
        <w:jc w:val="center"/>
      </w:pPr>
      <w:r>
        <w:rPr>
          <w:noProof/>
          <w:lang w:eastAsia="es-AR"/>
        </w:rPr>
        <w:drawing>
          <wp:inline distT="0" distB="0" distL="0" distR="0" wp14:anchorId="570439DB" wp14:editId="5AF55C58">
            <wp:extent cx="2895600" cy="332654"/>
            <wp:effectExtent l="38100" t="38100" r="38100" b="298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68804" cy="341064"/>
                    </a:xfrm>
                    <a:prstGeom prst="rect">
                      <a:avLst/>
                    </a:prstGeom>
                    <a:ln w="28575">
                      <a:solidFill>
                        <a:srgbClr val="FF0000"/>
                      </a:solidFill>
                    </a:ln>
                  </pic:spPr>
                </pic:pic>
              </a:graphicData>
            </a:graphic>
          </wp:inline>
        </w:drawing>
      </w:r>
    </w:p>
    <w:p w:rsidR="008B679A" w:rsidRDefault="008B679A" w:rsidP="008B679A">
      <w:r>
        <w:t xml:space="preserve">A eso se le denomina </w:t>
      </w:r>
      <w:r w:rsidRPr="008B679A">
        <w:rPr>
          <w:highlight w:val="yellow"/>
        </w:rPr>
        <w:t>distribución de probabilidad</w:t>
      </w:r>
    </w:p>
    <w:p w:rsidR="0006654E" w:rsidRDefault="0006654E" w:rsidP="0006654E">
      <w:pPr>
        <w:jc w:val="center"/>
      </w:pPr>
      <w:r>
        <w:rPr>
          <w:noProof/>
          <w:lang w:eastAsia="es-AR"/>
        </w:rPr>
        <w:lastRenderedPageBreak/>
        <w:drawing>
          <wp:inline distT="0" distB="0" distL="0" distR="0" wp14:anchorId="7A4388FE" wp14:editId="4B22448E">
            <wp:extent cx="5612130" cy="605155"/>
            <wp:effectExtent l="38100" t="38100" r="45720" b="425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605155"/>
                    </a:xfrm>
                    <a:prstGeom prst="rect">
                      <a:avLst/>
                    </a:prstGeom>
                    <a:ln w="28575">
                      <a:solidFill>
                        <a:srgbClr val="FF0000"/>
                      </a:solidFill>
                    </a:ln>
                  </pic:spPr>
                </pic:pic>
              </a:graphicData>
            </a:graphic>
          </wp:inline>
        </w:drawing>
      </w:r>
    </w:p>
    <w:p w:rsidR="008B679A" w:rsidRDefault="008B679A" w:rsidP="008B679A">
      <w:pPr>
        <w:pStyle w:val="Ttulo4"/>
      </w:pPr>
      <w:r>
        <w:t>Función de densidad de probabilidad</w:t>
      </w:r>
    </w:p>
    <w:p w:rsidR="008B679A" w:rsidRDefault="008B679A" w:rsidP="0006654E">
      <w:pPr>
        <w:jc w:val="center"/>
      </w:pPr>
      <w:r>
        <w:rPr>
          <w:noProof/>
          <w:lang w:eastAsia="es-AR"/>
        </w:rPr>
        <w:drawing>
          <wp:inline distT="0" distB="0" distL="0" distR="0" wp14:anchorId="2292F9C9" wp14:editId="7A79438C">
            <wp:extent cx="5612130" cy="581025"/>
            <wp:effectExtent l="38100" t="38100" r="45720" b="476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1533"/>
                    <a:stretch/>
                  </pic:blipFill>
                  <pic:spPr bwMode="auto">
                    <a:xfrm>
                      <a:off x="0" y="0"/>
                      <a:ext cx="5612130" cy="58102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679A" w:rsidRDefault="008B679A" w:rsidP="0006654E">
      <w:pPr>
        <w:jc w:val="center"/>
      </w:pPr>
      <w:r>
        <w:rPr>
          <w:noProof/>
          <w:lang w:eastAsia="es-AR"/>
        </w:rPr>
        <w:drawing>
          <wp:inline distT="0" distB="0" distL="0" distR="0" wp14:anchorId="610E014A" wp14:editId="715466BF">
            <wp:extent cx="2914650" cy="314325"/>
            <wp:effectExtent l="38100" t="38100" r="38100" b="476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6279" t="63259" r="41785" b="5112"/>
                    <a:stretch/>
                  </pic:blipFill>
                  <pic:spPr bwMode="auto">
                    <a:xfrm>
                      <a:off x="0" y="0"/>
                      <a:ext cx="2914650" cy="31432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679A" w:rsidRDefault="008B679A" w:rsidP="008B679A">
      <w:r>
        <w:t>Para un valor x de la variable aleatoria X, se define la densidad de probabilidad de la función para ese valor como:</w:t>
      </w:r>
    </w:p>
    <w:p w:rsidR="008B679A" w:rsidRDefault="008B679A" w:rsidP="0006654E">
      <w:pPr>
        <w:jc w:val="center"/>
      </w:pPr>
      <w:r>
        <w:rPr>
          <w:noProof/>
          <w:lang w:eastAsia="es-AR"/>
        </w:rPr>
        <w:drawing>
          <wp:inline distT="0" distB="0" distL="0" distR="0" wp14:anchorId="716D2DD1" wp14:editId="02A36A21">
            <wp:extent cx="3133725" cy="419100"/>
            <wp:effectExtent l="38100" t="38100" r="47625" b="3810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41" t="14035" r="2041" b="8772"/>
                    <a:stretch/>
                  </pic:blipFill>
                  <pic:spPr bwMode="auto">
                    <a:xfrm>
                      <a:off x="0" y="0"/>
                      <a:ext cx="3133725" cy="419100"/>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8B679A" w:rsidRDefault="008B679A" w:rsidP="0006654E">
      <w:pPr>
        <w:jc w:val="center"/>
      </w:pPr>
      <w:r w:rsidRPr="008B679A">
        <w:rPr>
          <w:b/>
        </w:rPr>
        <w:t>NOTA</w:t>
      </w:r>
      <w:r>
        <w:t>: Es decir, se asume que la distribución de probabilidad en un entorno infinitamente pequeño alrededor del valor x es uniforme.</w:t>
      </w:r>
    </w:p>
    <w:p w:rsidR="008B679A" w:rsidRDefault="008B679A" w:rsidP="008B679A">
      <w:pPr>
        <w:pStyle w:val="Ttulo4"/>
      </w:pPr>
      <w:proofErr w:type="spellStart"/>
      <w:r>
        <w:t>Joint</w:t>
      </w:r>
      <w:proofErr w:type="spellEnd"/>
      <w:r>
        <w:t xml:space="preserve"> </w:t>
      </w:r>
      <w:proofErr w:type="spellStart"/>
      <w:r>
        <w:t>Probability</w:t>
      </w:r>
      <w:proofErr w:type="spellEnd"/>
      <w:r>
        <w:t xml:space="preserve"> </w:t>
      </w:r>
      <w:proofErr w:type="spellStart"/>
      <w:r>
        <w:t>distribution</w:t>
      </w:r>
      <w:proofErr w:type="spellEnd"/>
    </w:p>
    <w:p w:rsidR="008B679A" w:rsidRDefault="008B679A" w:rsidP="008B679A">
      <w:r>
        <w:rPr>
          <w:noProof/>
          <w:lang w:eastAsia="es-AR"/>
        </w:rPr>
        <w:drawing>
          <wp:inline distT="0" distB="0" distL="0" distR="0" wp14:anchorId="1F05496B" wp14:editId="073ECD9B">
            <wp:extent cx="5612130" cy="743585"/>
            <wp:effectExtent l="38100" t="38100" r="45720" b="3746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743585"/>
                    </a:xfrm>
                    <a:prstGeom prst="rect">
                      <a:avLst/>
                    </a:prstGeom>
                    <a:ln w="28575">
                      <a:solidFill>
                        <a:srgbClr val="FF0000"/>
                      </a:solidFill>
                    </a:ln>
                  </pic:spPr>
                </pic:pic>
              </a:graphicData>
            </a:graphic>
          </wp:inline>
        </w:drawing>
      </w:r>
    </w:p>
    <w:p w:rsidR="008B679A" w:rsidRDefault="008B679A" w:rsidP="004A3D40">
      <w:pPr>
        <w:jc w:val="center"/>
      </w:pPr>
      <w:r>
        <w:rPr>
          <w:noProof/>
          <w:lang w:eastAsia="es-AR"/>
        </w:rPr>
        <w:drawing>
          <wp:inline distT="0" distB="0" distL="0" distR="0" wp14:anchorId="3C54FF21" wp14:editId="2218F3A6">
            <wp:extent cx="4391025" cy="1466850"/>
            <wp:effectExtent l="38100" t="38100" r="47625" b="381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55" t="3144" r="640"/>
                    <a:stretch/>
                  </pic:blipFill>
                  <pic:spPr bwMode="auto">
                    <a:xfrm>
                      <a:off x="0" y="0"/>
                      <a:ext cx="4391025" cy="1466850"/>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4A3D40" w:rsidRDefault="004A3D40" w:rsidP="004A3D40">
      <w:pPr>
        <w:jc w:val="center"/>
      </w:pPr>
      <w:r w:rsidRPr="004A3D40">
        <w:rPr>
          <w:b/>
        </w:rPr>
        <w:t>NOTA</w:t>
      </w:r>
      <w:r>
        <w:t>: Esa sería la interpretación de la notación y de la tabla en sí.</w:t>
      </w:r>
    </w:p>
    <w:p w:rsidR="004A3D40" w:rsidRDefault="004A3D40" w:rsidP="004A3D40">
      <w:pPr>
        <w:pStyle w:val="Ttulo4"/>
      </w:pPr>
      <w:r>
        <w:lastRenderedPageBreak/>
        <w:t xml:space="preserve">Full </w:t>
      </w:r>
      <w:proofErr w:type="spellStart"/>
      <w:r>
        <w:t>Joint</w:t>
      </w:r>
      <w:proofErr w:type="spellEnd"/>
      <w:r>
        <w:t xml:space="preserve"> </w:t>
      </w:r>
      <w:proofErr w:type="spellStart"/>
      <w:r>
        <w:t>Probability</w:t>
      </w:r>
      <w:proofErr w:type="spellEnd"/>
      <w:r>
        <w:t xml:space="preserve"> </w:t>
      </w:r>
      <w:proofErr w:type="spellStart"/>
      <w:r>
        <w:t>distribution</w:t>
      </w:r>
      <w:proofErr w:type="spellEnd"/>
    </w:p>
    <w:p w:rsidR="004A3D40" w:rsidRDefault="004A3D40" w:rsidP="004A3D40">
      <w:r>
        <w:rPr>
          <w:noProof/>
          <w:lang w:eastAsia="es-AR"/>
        </w:rPr>
        <w:drawing>
          <wp:inline distT="0" distB="0" distL="0" distR="0" wp14:anchorId="36944C62" wp14:editId="0D084ABE">
            <wp:extent cx="5591175" cy="1304925"/>
            <wp:effectExtent l="38100" t="38100" r="47625" b="476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91175" cy="1304925"/>
                    </a:xfrm>
                    <a:prstGeom prst="rect">
                      <a:avLst/>
                    </a:prstGeom>
                    <a:ln w="28575">
                      <a:solidFill>
                        <a:srgbClr val="FF0000"/>
                      </a:solidFill>
                    </a:ln>
                  </pic:spPr>
                </pic:pic>
              </a:graphicData>
            </a:graphic>
          </wp:inline>
        </w:drawing>
      </w:r>
    </w:p>
    <w:p w:rsidR="007C640C" w:rsidRDefault="007C640C" w:rsidP="004A3D40">
      <w:r w:rsidRPr="007C640C">
        <w:rPr>
          <w:b/>
        </w:rPr>
        <w:t>NOTA</w:t>
      </w:r>
      <w:r>
        <w:t xml:space="preserve">: Esta tabla </w:t>
      </w:r>
      <w:r w:rsidRPr="007C640C">
        <w:rPr>
          <w:highlight w:val="yellow"/>
        </w:rPr>
        <w:t>puede entenderse como una KB</w:t>
      </w:r>
      <w:r>
        <w:t>.</w:t>
      </w:r>
    </w:p>
    <w:p w:rsidR="004A3D40" w:rsidRDefault="004A3D40" w:rsidP="004A3D40">
      <w:r w:rsidRPr="004A3D40">
        <w:rPr>
          <w:b/>
        </w:rPr>
        <w:t>NOTA</w:t>
      </w:r>
      <w:r>
        <w:t>: Un mundo posible es simplemente una asignación de valores a todas las variables aleatorias en consideración.</w:t>
      </w:r>
    </w:p>
    <w:p w:rsidR="004A3D40" w:rsidRDefault="004A3D40" w:rsidP="004A3D40">
      <w:pPr>
        <w:jc w:val="center"/>
      </w:pPr>
      <w:r>
        <w:rPr>
          <w:noProof/>
          <w:lang w:eastAsia="es-AR"/>
        </w:rPr>
        <w:drawing>
          <wp:inline distT="0" distB="0" distL="0" distR="0" wp14:anchorId="713CFC05" wp14:editId="6D3B2315">
            <wp:extent cx="2105025" cy="142875"/>
            <wp:effectExtent l="38100" t="38100" r="47625" b="476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0000" r="2212" b="20000"/>
                    <a:stretch/>
                  </pic:blipFill>
                  <pic:spPr bwMode="auto">
                    <a:xfrm>
                      <a:off x="0" y="0"/>
                      <a:ext cx="2108974" cy="143143"/>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4A3D40" w:rsidRDefault="004A3D40" w:rsidP="004A3D40">
      <w:pPr>
        <w:jc w:val="center"/>
      </w:pPr>
      <w:r w:rsidRPr="004A3D40">
        <w:rPr>
          <w:b/>
        </w:rPr>
        <w:t>NOTA</w:t>
      </w:r>
      <w:r>
        <w:t xml:space="preserve">: Esta es la </w:t>
      </w:r>
      <w:r w:rsidRPr="004A3D40">
        <w:rPr>
          <w:highlight w:val="yellow"/>
        </w:rPr>
        <w:t>ecuación 13.4</w:t>
      </w:r>
    </w:p>
    <w:p w:rsidR="004A3D40" w:rsidRDefault="004A3D40" w:rsidP="004A3D40">
      <w:pPr>
        <w:pStyle w:val="Ttulo4"/>
      </w:pPr>
      <w:r>
        <w:t xml:space="preserve">Resumen de las ecuaciones/Axiomas de </w:t>
      </w:r>
      <w:proofErr w:type="spellStart"/>
      <w:r>
        <w:t>Kolmogorov</w:t>
      </w:r>
      <w:proofErr w:type="spellEnd"/>
    </w:p>
    <w:p w:rsidR="004A3D40" w:rsidRDefault="004A3D40" w:rsidP="004A3D40">
      <w:pPr>
        <w:jc w:val="center"/>
      </w:pPr>
      <w:r>
        <w:rPr>
          <w:noProof/>
          <w:lang w:eastAsia="es-AR"/>
        </w:rPr>
        <w:drawing>
          <wp:inline distT="0" distB="0" distL="0" distR="0" wp14:anchorId="487E2D6F" wp14:editId="2BA1D8C3">
            <wp:extent cx="3105150" cy="409575"/>
            <wp:effectExtent l="38100" t="38100" r="38100" b="476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110" t="58053" r="38561" b="5236"/>
                    <a:stretch/>
                  </pic:blipFill>
                  <pic:spPr bwMode="auto">
                    <a:xfrm>
                      <a:off x="0" y="0"/>
                      <a:ext cx="3105150" cy="40957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4A3D40" w:rsidRPr="004A3D40" w:rsidRDefault="004A3D40" w:rsidP="004A3D40">
      <w:pPr>
        <w:jc w:val="center"/>
      </w:pPr>
      <w:r w:rsidRPr="004A3D40">
        <w:rPr>
          <w:highlight w:val="yellow"/>
        </w:rPr>
        <w:t>13.1</w:t>
      </w:r>
    </w:p>
    <w:p w:rsidR="004A3D40" w:rsidRDefault="004A3D40" w:rsidP="004A3D40">
      <w:pPr>
        <w:jc w:val="center"/>
      </w:pPr>
      <w:r>
        <w:rPr>
          <w:noProof/>
          <w:lang w:eastAsia="es-AR"/>
        </w:rPr>
        <w:drawing>
          <wp:inline distT="0" distB="0" distL="0" distR="0" wp14:anchorId="08A72070" wp14:editId="0E940C48">
            <wp:extent cx="2762250" cy="333375"/>
            <wp:effectExtent l="38100" t="38100" r="38100" b="476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614" t="11111" r="2614" b="11111"/>
                    <a:stretch/>
                  </pic:blipFill>
                  <pic:spPr bwMode="auto">
                    <a:xfrm>
                      <a:off x="0" y="0"/>
                      <a:ext cx="2762250" cy="33337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4A3D40" w:rsidRPr="004A3D40" w:rsidRDefault="004A3D40" w:rsidP="004A3D40">
      <w:pPr>
        <w:jc w:val="center"/>
      </w:pPr>
      <w:r>
        <w:t>13.2</w:t>
      </w:r>
    </w:p>
    <w:p w:rsidR="004A3D40" w:rsidRDefault="004A3D40" w:rsidP="004A3D40">
      <w:pPr>
        <w:jc w:val="center"/>
      </w:pPr>
      <w:r>
        <w:rPr>
          <w:noProof/>
          <w:lang w:eastAsia="es-AR"/>
        </w:rPr>
        <w:drawing>
          <wp:inline distT="0" distB="0" distL="0" distR="0" wp14:anchorId="12DBF0E3" wp14:editId="1AB4FB93">
            <wp:extent cx="1276350" cy="357021"/>
            <wp:effectExtent l="38100" t="38100" r="38100" b="4318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661" t="12963" r="4403" b="12963"/>
                    <a:stretch/>
                  </pic:blipFill>
                  <pic:spPr bwMode="auto">
                    <a:xfrm>
                      <a:off x="0" y="0"/>
                      <a:ext cx="1280799" cy="358266"/>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4A3D40" w:rsidRPr="004A3D40" w:rsidRDefault="004A3D40" w:rsidP="004A3D40">
      <w:pPr>
        <w:jc w:val="center"/>
      </w:pPr>
      <w:r>
        <w:t>13.3</w:t>
      </w:r>
    </w:p>
    <w:p w:rsidR="004A3D40" w:rsidRDefault="004A3D40" w:rsidP="004A3D40">
      <w:pPr>
        <w:jc w:val="center"/>
      </w:pPr>
      <w:r>
        <w:rPr>
          <w:noProof/>
          <w:lang w:eastAsia="es-AR"/>
        </w:rPr>
        <w:drawing>
          <wp:inline distT="0" distB="0" distL="0" distR="0" wp14:anchorId="47D2C1EB" wp14:editId="7B6627B0">
            <wp:extent cx="2105025" cy="142875"/>
            <wp:effectExtent l="38100" t="38100" r="47625" b="476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0000" r="2212" b="20000"/>
                    <a:stretch/>
                  </pic:blipFill>
                  <pic:spPr bwMode="auto">
                    <a:xfrm>
                      <a:off x="0" y="0"/>
                      <a:ext cx="2108974" cy="143143"/>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4A3D40" w:rsidRDefault="004A3D40" w:rsidP="004A3D40">
      <w:pPr>
        <w:jc w:val="center"/>
      </w:pPr>
      <w:r w:rsidRPr="004A3D40">
        <w:rPr>
          <w:highlight w:val="yellow"/>
        </w:rPr>
        <w:t>13.4</w:t>
      </w:r>
    </w:p>
    <w:p w:rsidR="004A3D40" w:rsidRDefault="004A3D40" w:rsidP="004A3D40">
      <w:r>
        <w:t xml:space="preserve">Los </w:t>
      </w:r>
      <w:r w:rsidRPr="004A3D40">
        <w:rPr>
          <w:highlight w:val="yellow"/>
        </w:rPr>
        <w:t xml:space="preserve">Axiomas de </w:t>
      </w:r>
      <w:proofErr w:type="spellStart"/>
      <w:r w:rsidRPr="004A3D40">
        <w:rPr>
          <w:highlight w:val="yellow"/>
        </w:rPr>
        <w:t>Kolmogorov</w:t>
      </w:r>
      <w:proofErr w:type="spellEnd"/>
      <w:r>
        <w:t xml:space="preserve"> son la ecuación 13.1 y la 13.4. El tipo demostró que la teoría de la probabilidad se puede construir con estas ecuaciones tomadas como axiomas.</w:t>
      </w:r>
      <w:r w:rsidR="00FC4DC8">
        <w:t xml:space="preserve"> </w:t>
      </w:r>
      <w:bookmarkStart w:id="0" w:name="_GoBack"/>
      <w:bookmarkEnd w:id="0"/>
      <w:r w:rsidR="00FC4DC8" w:rsidRPr="00FC4DC8">
        <w:rPr>
          <w:highlight w:val="yellow"/>
        </w:rPr>
        <w:t>La ecuación 13.1 tiene dos axiomas el de positividad y el de la probabilidad del suceso seguro</w:t>
      </w:r>
    </w:p>
    <w:p w:rsidR="004A3D40" w:rsidRDefault="004A3D40" w:rsidP="004A3D40">
      <w:r>
        <w:lastRenderedPageBreak/>
        <w:t xml:space="preserve">Bueno, después hay como una demostración con un ejemplo, pero no se entiende muy bien, de que </w:t>
      </w:r>
      <w:r w:rsidRPr="00B739D4">
        <w:rPr>
          <w:highlight w:val="yellow"/>
        </w:rPr>
        <w:t xml:space="preserve">un agente racional </w:t>
      </w:r>
      <w:r w:rsidR="00B739D4" w:rsidRPr="00B739D4">
        <w:rPr>
          <w:highlight w:val="yellow"/>
        </w:rPr>
        <w:t>no puede tener un conjunto de creencias que vayan en contra de los axiomas de la probabilidad</w:t>
      </w:r>
      <w:r w:rsidR="00B739D4">
        <w:t>. Si así fuese perdería plata en una apuesta contra otro agente cuyas creencias sean acordes a los axiomas de la probabilidad.</w:t>
      </w:r>
    </w:p>
    <w:p w:rsidR="00B739D4" w:rsidRDefault="007C640C" w:rsidP="007C640C">
      <w:pPr>
        <w:pStyle w:val="Ttulo4"/>
      </w:pPr>
      <w:r>
        <w:t>Inferencia probabilística</w:t>
      </w:r>
    </w:p>
    <w:p w:rsidR="007C640C" w:rsidRDefault="007C640C" w:rsidP="007C640C">
      <w:r>
        <w:t xml:space="preserve">Es la </w:t>
      </w:r>
      <w:r w:rsidRPr="007C640C">
        <w:rPr>
          <w:highlight w:val="yellow"/>
        </w:rPr>
        <w:t>obtención de probabilidades a posteriori</w:t>
      </w:r>
      <w:r>
        <w:t xml:space="preserve"> de </w:t>
      </w:r>
      <w:r w:rsidRPr="007C640C">
        <w:rPr>
          <w:highlight w:val="yellow"/>
        </w:rPr>
        <w:t>proposiciones dadas como consulta</w:t>
      </w:r>
      <w:r>
        <w:t xml:space="preserve"> dada cierta </w:t>
      </w:r>
      <w:r w:rsidRPr="007C640C">
        <w:rPr>
          <w:highlight w:val="yellow"/>
        </w:rPr>
        <w:t>evidencia</w:t>
      </w:r>
    </w:p>
    <w:p w:rsidR="007C640C" w:rsidRDefault="007C640C" w:rsidP="007C640C">
      <w:pPr>
        <w:jc w:val="center"/>
      </w:pPr>
      <w:r>
        <w:rPr>
          <w:noProof/>
          <w:lang w:eastAsia="es-AR"/>
        </w:rPr>
        <w:drawing>
          <wp:inline distT="0" distB="0" distL="0" distR="0" wp14:anchorId="173057F0" wp14:editId="06FF713D">
            <wp:extent cx="4800600" cy="10858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0600" cy="1085850"/>
                    </a:xfrm>
                    <a:prstGeom prst="rect">
                      <a:avLst/>
                    </a:prstGeom>
                  </pic:spPr>
                </pic:pic>
              </a:graphicData>
            </a:graphic>
          </wp:inline>
        </w:drawing>
      </w:r>
    </w:p>
    <w:p w:rsidR="005C5896" w:rsidRDefault="005C5896" w:rsidP="005C5896">
      <w:pPr>
        <w:pStyle w:val="Ttulo4"/>
      </w:pPr>
      <w:r>
        <w:t>Marginalización</w:t>
      </w:r>
    </w:p>
    <w:p w:rsidR="007C640C" w:rsidRDefault="007C640C" w:rsidP="007C640C">
      <w:pPr>
        <w:jc w:val="center"/>
      </w:pPr>
      <w:r>
        <w:rPr>
          <w:noProof/>
          <w:lang w:eastAsia="es-AR"/>
        </w:rPr>
        <w:drawing>
          <wp:inline distT="0" distB="0" distL="0" distR="0" wp14:anchorId="231E9624" wp14:editId="4F35D4D0">
            <wp:extent cx="5676900" cy="211175"/>
            <wp:effectExtent l="38100" t="38100" r="19050" b="3683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8895" cy="214225"/>
                    </a:xfrm>
                    <a:prstGeom prst="rect">
                      <a:avLst/>
                    </a:prstGeom>
                    <a:ln w="28575">
                      <a:solidFill>
                        <a:srgbClr val="FF0000"/>
                      </a:solidFill>
                    </a:ln>
                  </pic:spPr>
                </pic:pic>
              </a:graphicData>
            </a:graphic>
          </wp:inline>
        </w:drawing>
      </w:r>
    </w:p>
    <w:p w:rsidR="007C640C" w:rsidRDefault="007C640C" w:rsidP="007C640C">
      <w:pPr>
        <w:jc w:val="center"/>
      </w:pPr>
      <w:r>
        <w:rPr>
          <w:noProof/>
          <w:lang w:eastAsia="es-AR"/>
        </w:rPr>
        <w:drawing>
          <wp:inline distT="0" distB="0" distL="0" distR="0" wp14:anchorId="688A4309" wp14:editId="0FB3C2D5">
            <wp:extent cx="5612130" cy="567690"/>
            <wp:effectExtent l="38100" t="38100" r="45720" b="419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567690"/>
                    </a:xfrm>
                    <a:prstGeom prst="rect">
                      <a:avLst/>
                    </a:prstGeom>
                    <a:ln w="28575">
                      <a:solidFill>
                        <a:srgbClr val="FF0000"/>
                      </a:solidFill>
                    </a:ln>
                  </pic:spPr>
                </pic:pic>
              </a:graphicData>
            </a:graphic>
          </wp:inline>
        </w:drawing>
      </w:r>
    </w:p>
    <w:p w:rsidR="007C640C" w:rsidRDefault="007C640C" w:rsidP="007C640C">
      <w:pPr>
        <w:jc w:val="center"/>
      </w:pPr>
      <w:r>
        <w:rPr>
          <w:noProof/>
          <w:lang w:eastAsia="es-AR"/>
        </w:rPr>
        <w:drawing>
          <wp:inline distT="0" distB="0" distL="0" distR="0" wp14:anchorId="1F396C02" wp14:editId="3F3F29FF">
            <wp:extent cx="1647825" cy="390525"/>
            <wp:effectExtent l="19050" t="19050" r="28575" b="285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732" t="10869" r="2732" b="1"/>
                    <a:stretch/>
                  </pic:blipFill>
                  <pic:spPr bwMode="auto">
                    <a:xfrm>
                      <a:off x="0" y="0"/>
                      <a:ext cx="1647825" cy="390525"/>
                    </a:xfrm>
                    <a:prstGeom prst="rect">
                      <a:avLst/>
                    </a:prstGeom>
                    <a:ln w="19050"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C640C" w:rsidRDefault="007C640C" w:rsidP="007C640C">
      <w:pPr>
        <w:jc w:val="center"/>
      </w:pPr>
      <w:r w:rsidRPr="005659D8">
        <w:rPr>
          <w:b/>
        </w:rPr>
        <w:t>NOTA</w:t>
      </w:r>
      <w:r>
        <w:t xml:space="preserve">: </w:t>
      </w:r>
      <w:r w:rsidRPr="005659D8">
        <w:rPr>
          <w:highlight w:val="yellow"/>
        </w:rPr>
        <w:t>Ecuación 13.6</w:t>
      </w:r>
    </w:p>
    <w:p w:rsidR="005C5896" w:rsidRDefault="005C5896" w:rsidP="005C5896">
      <w:r w:rsidRPr="005C5896">
        <w:rPr>
          <w:b/>
        </w:rPr>
        <w:t>NOTA</w:t>
      </w:r>
      <w:r>
        <w:t>: Básicamente consiste en determinar la probabilidad de una de las variables a partir de la tabla de distribución de probabilidades conjuntas</w:t>
      </w:r>
    </w:p>
    <w:p w:rsidR="005C5896" w:rsidRDefault="005C5896" w:rsidP="005C5896">
      <w:pPr>
        <w:pStyle w:val="Ttulo4"/>
      </w:pPr>
      <w:proofErr w:type="spellStart"/>
      <w:r>
        <w:t>Conditioning</w:t>
      </w:r>
      <w:proofErr w:type="spellEnd"/>
    </w:p>
    <w:p w:rsidR="007C640C" w:rsidRDefault="00A30F61" w:rsidP="007C640C">
      <w:pPr>
        <w:jc w:val="center"/>
      </w:pPr>
      <w:r>
        <w:rPr>
          <w:noProof/>
          <w:lang w:eastAsia="es-AR"/>
        </w:rPr>
        <w:drawing>
          <wp:inline distT="0" distB="0" distL="0" distR="0" wp14:anchorId="15CC4639" wp14:editId="49A0FA02">
            <wp:extent cx="1885950" cy="485775"/>
            <wp:effectExtent l="19050" t="19050" r="19050" b="285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85950" cy="485775"/>
                    </a:xfrm>
                    <a:prstGeom prst="rect">
                      <a:avLst/>
                    </a:prstGeom>
                    <a:ln w="19050">
                      <a:solidFill>
                        <a:srgbClr val="FF0000"/>
                      </a:solidFill>
                    </a:ln>
                  </pic:spPr>
                </pic:pic>
              </a:graphicData>
            </a:graphic>
          </wp:inline>
        </w:drawing>
      </w:r>
    </w:p>
    <w:p w:rsidR="00A30F61" w:rsidRDefault="00A30F61" w:rsidP="007C640C">
      <w:pPr>
        <w:jc w:val="center"/>
      </w:pPr>
      <w:r w:rsidRPr="005C5896">
        <w:rPr>
          <w:b/>
        </w:rPr>
        <w:t>NOTA</w:t>
      </w:r>
      <w:r>
        <w:t xml:space="preserve">: </w:t>
      </w:r>
      <w:r w:rsidRPr="005C5896">
        <w:rPr>
          <w:highlight w:val="yellow"/>
        </w:rPr>
        <w:t>Ecuación 13.8.</w:t>
      </w:r>
      <w:r>
        <w:t xml:space="preserve"> </w:t>
      </w:r>
      <w:proofErr w:type="spellStart"/>
      <w:r>
        <w:t>Conditioning</w:t>
      </w:r>
      <w:proofErr w:type="spellEnd"/>
      <w:r>
        <w:t xml:space="preserve">. Es básicamente utilizar la </w:t>
      </w:r>
      <w:r w:rsidRPr="005C5896">
        <w:rPr>
          <w:highlight w:val="yellow"/>
        </w:rPr>
        <w:t>regla del producto en la ecuación para la marginalización</w:t>
      </w:r>
    </w:p>
    <w:p w:rsidR="005C5896" w:rsidRDefault="005C5896" w:rsidP="007C640C">
      <w:pPr>
        <w:jc w:val="center"/>
      </w:pPr>
    </w:p>
    <w:p w:rsidR="005C5896" w:rsidRDefault="005C5896" w:rsidP="007C640C">
      <w:pPr>
        <w:jc w:val="center"/>
      </w:pPr>
    </w:p>
    <w:p w:rsidR="005C5896" w:rsidRDefault="005C5896" w:rsidP="005C5896">
      <w:pPr>
        <w:pStyle w:val="Ttulo4"/>
      </w:pPr>
      <w:r>
        <w:t>Un primer método de inferencia</w:t>
      </w:r>
    </w:p>
    <w:p w:rsidR="00A30F61" w:rsidRDefault="00A30F61" w:rsidP="007C640C">
      <w:pPr>
        <w:jc w:val="center"/>
      </w:pPr>
      <w:r>
        <w:rPr>
          <w:noProof/>
          <w:lang w:eastAsia="es-AR"/>
        </w:rPr>
        <w:drawing>
          <wp:inline distT="0" distB="0" distL="0" distR="0" wp14:anchorId="26AF6137" wp14:editId="49EF3345">
            <wp:extent cx="5191125" cy="857250"/>
            <wp:effectExtent l="38100" t="38100" r="47625" b="3810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91125" cy="857250"/>
                    </a:xfrm>
                    <a:prstGeom prst="rect">
                      <a:avLst/>
                    </a:prstGeom>
                    <a:ln w="28575">
                      <a:solidFill>
                        <a:srgbClr val="FF0000"/>
                      </a:solidFill>
                    </a:ln>
                  </pic:spPr>
                </pic:pic>
              </a:graphicData>
            </a:graphic>
          </wp:inline>
        </w:drawing>
      </w:r>
    </w:p>
    <w:p w:rsidR="00A30F61" w:rsidRDefault="00A30F61" w:rsidP="007C640C">
      <w:pPr>
        <w:jc w:val="center"/>
      </w:pPr>
      <w:r>
        <w:rPr>
          <w:noProof/>
          <w:lang w:eastAsia="es-AR"/>
        </w:rPr>
        <w:drawing>
          <wp:inline distT="0" distB="0" distL="0" distR="0" wp14:anchorId="239BA351" wp14:editId="21124279">
            <wp:extent cx="2381250" cy="323850"/>
            <wp:effectExtent l="38100" t="38100" r="38100" b="3810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a:stretch/>
                  </pic:blipFill>
                  <pic:spPr bwMode="auto">
                    <a:xfrm>
                      <a:off x="0" y="0"/>
                      <a:ext cx="2381250" cy="32385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30F61" w:rsidRDefault="00A30F61" w:rsidP="007C640C">
      <w:pPr>
        <w:jc w:val="center"/>
      </w:pPr>
      <w:r w:rsidRPr="005C5896">
        <w:rPr>
          <w:b/>
        </w:rPr>
        <w:t>NOTA</w:t>
      </w:r>
      <w:r>
        <w:t xml:space="preserve">: </w:t>
      </w:r>
      <w:r w:rsidRPr="005C5896">
        <w:rPr>
          <w:highlight w:val="yellow"/>
        </w:rPr>
        <w:t>Ecuación 13.9</w:t>
      </w:r>
      <w:r>
        <w:t xml:space="preserve">. </w:t>
      </w:r>
      <w:r w:rsidRPr="005C5896">
        <w:rPr>
          <w:highlight w:val="yellow"/>
        </w:rPr>
        <w:t xml:space="preserve">El factor de normalización alfa se obtiene de modo tal que la suma de las probabilidades en la distribución </w:t>
      </w:r>
      <w:proofErr w:type="gramStart"/>
      <w:r w:rsidRPr="005C5896">
        <w:rPr>
          <w:highlight w:val="yellow"/>
        </w:rPr>
        <w:t>den</w:t>
      </w:r>
      <w:proofErr w:type="gramEnd"/>
      <w:r w:rsidRPr="005C5896">
        <w:rPr>
          <w:highlight w:val="yellow"/>
        </w:rPr>
        <w:t xml:space="preserve"> 1</w:t>
      </w:r>
      <w:r>
        <w:t>.</w:t>
      </w:r>
    </w:p>
    <w:p w:rsidR="00A30F61" w:rsidRDefault="00A30F61" w:rsidP="007C640C">
      <w:pPr>
        <w:jc w:val="center"/>
      </w:pPr>
      <w:r>
        <w:rPr>
          <w:noProof/>
          <w:lang w:eastAsia="es-AR"/>
        </w:rPr>
        <w:drawing>
          <wp:inline distT="0" distB="0" distL="0" distR="0" wp14:anchorId="0A55BF3C" wp14:editId="4B7FE70C">
            <wp:extent cx="5200650" cy="485775"/>
            <wp:effectExtent l="38100" t="38100" r="38100" b="476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00650" cy="485775"/>
                    </a:xfrm>
                    <a:prstGeom prst="rect">
                      <a:avLst/>
                    </a:prstGeom>
                    <a:ln w="28575">
                      <a:solidFill>
                        <a:srgbClr val="FF0000"/>
                      </a:solidFill>
                    </a:ln>
                  </pic:spPr>
                </pic:pic>
              </a:graphicData>
            </a:graphic>
          </wp:inline>
        </w:drawing>
      </w:r>
    </w:p>
    <w:p w:rsidR="005C5896" w:rsidRDefault="005C5896" w:rsidP="005C5896">
      <w:pPr>
        <w:pStyle w:val="Ttulo4"/>
      </w:pPr>
      <w:r>
        <w:t>Independencia absoluta</w:t>
      </w:r>
    </w:p>
    <w:p w:rsidR="005C5896" w:rsidRPr="005C5896" w:rsidRDefault="005C5896" w:rsidP="005C5896">
      <w:pPr>
        <w:jc w:val="center"/>
      </w:pPr>
      <w:r>
        <w:rPr>
          <w:noProof/>
          <w:lang w:eastAsia="es-AR"/>
        </w:rPr>
        <w:drawing>
          <wp:inline distT="0" distB="0" distL="0" distR="0" wp14:anchorId="003FDF15" wp14:editId="2D5DC5C7">
            <wp:extent cx="3838575" cy="219075"/>
            <wp:effectExtent l="38100" t="38100" r="47625" b="476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8575" cy="219075"/>
                    </a:xfrm>
                    <a:prstGeom prst="rect">
                      <a:avLst/>
                    </a:prstGeom>
                    <a:ln w="28575">
                      <a:solidFill>
                        <a:srgbClr val="FF0000"/>
                      </a:solidFill>
                    </a:ln>
                  </pic:spPr>
                </pic:pic>
              </a:graphicData>
            </a:graphic>
          </wp:inline>
        </w:drawing>
      </w:r>
    </w:p>
    <w:p w:rsidR="002E7765" w:rsidRDefault="002E7765" w:rsidP="007C640C">
      <w:pPr>
        <w:jc w:val="center"/>
      </w:pPr>
      <w:r w:rsidRPr="005C5896">
        <w:rPr>
          <w:b/>
        </w:rPr>
        <w:t>NOTA</w:t>
      </w:r>
      <w:r>
        <w:t xml:space="preserve">: </w:t>
      </w:r>
      <w:r w:rsidRPr="005C5896">
        <w:rPr>
          <w:highlight w:val="yellow"/>
        </w:rPr>
        <w:t>Ecuación 13.11</w:t>
      </w:r>
      <w:r>
        <w:t>. Definición de la independencia entre proposiciones o eventos</w:t>
      </w:r>
    </w:p>
    <w:p w:rsidR="002E7765" w:rsidRDefault="002E7765" w:rsidP="007C640C">
      <w:pPr>
        <w:jc w:val="center"/>
      </w:pPr>
      <w:r>
        <w:rPr>
          <w:noProof/>
          <w:lang w:eastAsia="es-AR"/>
        </w:rPr>
        <w:drawing>
          <wp:inline distT="0" distB="0" distL="0" distR="0" wp14:anchorId="29CA2EA9" wp14:editId="798DD933">
            <wp:extent cx="3819525" cy="108565"/>
            <wp:effectExtent l="38100" t="38100" r="9525" b="444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7272" b="22728"/>
                    <a:stretch/>
                  </pic:blipFill>
                  <pic:spPr bwMode="auto">
                    <a:xfrm>
                      <a:off x="0" y="0"/>
                      <a:ext cx="4139381" cy="117657"/>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E7765" w:rsidRDefault="002E7765" w:rsidP="007C640C">
      <w:pPr>
        <w:jc w:val="center"/>
      </w:pPr>
      <w:r w:rsidRPr="005C5896">
        <w:rPr>
          <w:b/>
        </w:rPr>
        <w:t>NOTA</w:t>
      </w:r>
      <w:r>
        <w:t xml:space="preserve">: Esta propiedad en principio </w:t>
      </w:r>
      <w:r w:rsidRPr="005C5896">
        <w:rPr>
          <w:highlight w:val="yellow"/>
        </w:rPr>
        <w:t>permite hacer una reducción del tamaño de la tabla de entrada descomponiéndola en sub-tablas independientes</w:t>
      </w:r>
      <w:r>
        <w:t xml:space="preserve"> de menor tamaño</w:t>
      </w:r>
    </w:p>
    <w:p w:rsidR="005C5896" w:rsidRDefault="005C5896" w:rsidP="005C5896">
      <w:pPr>
        <w:pStyle w:val="Ttulo4"/>
      </w:pPr>
      <w:r>
        <w:t xml:space="preserve">Regla de </w:t>
      </w:r>
      <w:proofErr w:type="spellStart"/>
      <w:r>
        <w:t>Bayes</w:t>
      </w:r>
      <w:proofErr w:type="spellEnd"/>
    </w:p>
    <w:p w:rsidR="002E7765" w:rsidRDefault="002E7765" w:rsidP="007C640C">
      <w:pPr>
        <w:jc w:val="center"/>
      </w:pPr>
      <w:r>
        <w:rPr>
          <w:noProof/>
          <w:lang w:eastAsia="es-AR"/>
        </w:rPr>
        <w:drawing>
          <wp:inline distT="0" distB="0" distL="0" distR="0" wp14:anchorId="65B07DD2" wp14:editId="287B7871">
            <wp:extent cx="1457325" cy="400050"/>
            <wp:effectExtent l="38100" t="38100" r="47625" b="3810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57325" cy="400050"/>
                    </a:xfrm>
                    <a:prstGeom prst="rect">
                      <a:avLst/>
                    </a:prstGeom>
                    <a:ln w="28575">
                      <a:solidFill>
                        <a:srgbClr val="FF0000"/>
                      </a:solidFill>
                    </a:ln>
                  </pic:spPr>
                </pic:pic>
              </a:graphicData>
            </a:graphic>
          </wp:inline>
        </w:drawing>
      </w:r>
    </w:p>
    <w:p w:rsidR="002E7765" w:rsidRDefault="002E7765" w:rsidP="007C640C">
      <w:pPr>
        <w:jc w:val="center"/>
      </w:pPr>
      <w:r w:rsidRPr="005C5896">
        <w:rPr>
          <w:b/>
        </w:rPr>
        <w:t>NOTA</w:t>
      </w:r>
      <w:r>
        <w:t xml:space="preserve">: </w:t>
      </w:r>
      <w:r w:rsidRPr="005C5896">
        <w:rPr>
          <w:highlight w:val="yellow"/>
        </w:rPr>
        <w:t>Ecuación 13.12.</w:t>
      </w:r>
      <w:r>
        <w:t xml:space="preserve"> Regla de </w:t>
      </w:r>
      <w:proofErr w:type="spellStart"/>
      <w:r>
        <w:t>Bayes</w:t>
      </w:r>
      <w:proofErr w:type="spellEnd"/>
    </w:p>
    <w:p w:rsidR="00305B52" w:rsidRDefault="002E7765" w:rsidP="00305B52">
      <w:pPr>
        <w:jc w:val="center"/>
      </w:pPr>
      <w:r>
        <w:rPr>
          <w:noProof/>
          <w:lang w:eastAsia="es-AR"/>
        </w:rPr>
        <w:drawing>
          <wp:inline distT="0" distB="0" distL="0" distR="0" wp14:anchorId="2FCF1BED" wp14:editId="44FB683B">
            <wp:extent cx="1524000" cy="295275"/>
            <wp:effectExtent l="38100" t="38100" r="38100" b="476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192" t="13888"/>
                    <a:stretch/>
                  </pic:blipFill>
                  <pic:spPr bwMode="auto">
                    <a:xfrm>
                      <a:off x="0" y="0"/>
                      <a:ext cx="1524000" cy="29527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05B52" w:rsidRDefault="00305B52" w:rsidP="007C640C">
      <w:pPr>
        <w:jc w:val="center"/>
      </w:pPr>
      <w:r w:rsidRPr="005C5896">
        <w:rPr>
          <w:b/>
        </w:rPr>
        <w:t>NOTA</w:t>
      </w:r>
      <w:r>
        <w:t>: Una forma más general de la misma regla</w:t>
      </w:r>
    </w:p>
    <w:p w:rsidR="002E7765" w:rsidRDefault="002E7765" w:rsidP="007C640C">
      <w:pPr>
        <w:jc w:val="center"/>
      </w:pPr>
      <w:r>
        <w:rPr>
          <w:noProof/>
          <w:lang w:eastAsia="es-AR"/>
        </w:rPr>
        <w:lastRenderedPageBreak/>
        <w:drawing>
          <wp:inline distT="0" distB="0" distL="0" distR="0" wp14:anchorId="2E8C2915" wp14:editId="29A698A8">
            <wp:extent cx="1924050" cy="342900"/>
            <wp:effectExtent l="38100" t="38100" r="38100" b="3810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 t="12196" r="3349"/>
                    <a:stretch/>
                  </pic:blipFill>
                  <pic:spPr bwMode="auto">
                    <a:xfrm>
                      <a:off x="0" y="0"/>
                      <a:ext cx="1924050" cy="34290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438D" w:rsidRPr="003B438D" w:rsidRDefault="00305B52" w:rsidP="003B438D">
      <w:pPr>
        <w:jc w:val="center"/>
        <w:rPr>
          <w:b/>
        </w:rPr>
      </w:pPr>
      <w:r w:rsidRPr="005C5896">
        <w:rPr>
          <w:b/>
        </w:rPr>
        <w:t>NOTA</w:t>
      </w:r>
      <w:r>
        <w:t xml:space="preserve">: </w:t>
      </w:r>
      <w:r w:rsidRPr="005C5896">
        <w:rPr>
          <w:highlight w:val="yellow"/>
        </w:rPr>
        <w:t>Ecuación 13.13</w:t>
      </w:r>
      <w:r>
        <w:t xml:space="preserve">. Cuando además se tiene cierta evidencia </w:t>
      </w:r>
      <w:r w:rsidRPr="003B438D">
        <w:rPr>
          <w:b/>
          <w:highlight w:val="yellow"/>
        </w:rPr>
        <w:t>e.</w:t>
      </w:r>
    </w:p>
    <w:p w:rsidR="00305B52" w:rsidRDefault="003B438D" w:rsidP="007C640C">
      <w:pPr>
        <w:jc w:val="center"/>
      </w:pPr>
      <w:r>
        <w:rPr>
          <w:noProof/>
          <w:lang w:eastAsia="es-AR"/>
        </w:rPr>
        <w:drawing>
          <wp:inline distT="0" distB="0" distL="0" distR="0" wp14:anchorId="71B7BDF6" wp14:editId="0A94E5AC">
            <wp:extent cx="2952750" cy="142875"/>
            <wp:effectExtent l="38100" t="38100" r="38100" b="476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0000" b="20000"/>
                    <a:stretch/>
                  </pic:blipFill>
                  <pic:spPr bwMode="auto">
                    <a:xfrm>
                      <a:off x="0" y="0"/>
                      <a:ext cx="2952750" cy="14287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3B438D" w:rsidRPr="00305B52" w:rsidRDefault="003B438D" w:rsidP="007C640C">
      <w:pPr>
        <w:jc w:val="center"/>
      </w:pPr>
      <w:r w:rsidRPr="005C5896">
        <w:rPr>
          <w:b/>
        </w:rPr>
        <w:t>NOTA</w:t>
      </w:r>
      <w:r>
        <w:t>: Esta es una manera de evaluar la probabilidad condiciona</w:t>
      </w:r>
      <w:r w:rsidR="005C5896">
        <w:t>l</w:t>
      </w:r>
      <w:r>
        <w:t xml:space="preserve"> </w:t>
      </w:r>
      <w:r w:rsidRPr="005C5896">
        <w:rPr>
          <w:highlight w:val="yellow"/>
        </w:rPr>
        <w:t>sin tener la probabilidad a priori de la evidencia</w:t>
      </w:r>
      <w:r>
        <w:t xml:space="preserve">. En este caso la evidencia es </w:t>
      </w:r>
      <w:r w:rsidRPr="003B438D">
        <w:rPr>
          <w:b/>
          <w:highlight w:val="yellow"/>
        </w:rPr>
        <w:t>s</w:t>
      </w:r>
      <w:r w:rsidRPr="003B438D">
        <w:rPr>
          <w:highlight w:val="yellow"/>
        </w:rPr>
        <w:t>.</w:t>
      </w:r>
    </w:p>
    <w:p w:rsidR="00305B52" w:rsidRDefault="003B438D" w:rsidP="007C640C">
      <w:pPr>
        <w:jc w:val="center"/>
      </w:pPr>
      <w:r>
        <w:rPr>
          <w:noProof/>
          <w:lang w:eastAsia="es-AR"/>
        </w:rPr>
        <w:drawing>
          <wp:inline distT="0" distB="0" distL="0" distR="0" wp14:anchorId="78DDDC70" wp14:editId="66414ED5">
            <wp:extent cx="2133600" cy="190500"/>
            <wp:effectExtent l="38100" t="38100" r="38100" b="381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 b="19999"/>
                    <a:stretch/>
                  </pic:blipFill>
                  <pic:spPr bwMode="auto">
                    <a:xfrm>
                      <a:off x="0" y="0"/>
                      <a:ext cx="2133600" cy="19050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438D" w:rsidRDefault="003B438D" w:rsidP="007C640C">
      <w:pPr>
        <w:jc w:val="center"/>
        <w:rPr>
          <w:noProof/>
          <w:lang w:eastAsia="es-AR"/>
        </w:rPr>
      </w:pPr>
      <w:r w:rsidRPr="005C5896">
        <w:rPr>
          <w:b/>
          <w:noProof/>
          <w:lang w:eastAsia="es-AR"/>
        </w:rPr>
        <w:t>NOTA</w:t>
      </w:r>
      <w:r>
        <w:rPr>
          <w:noProof/>
          <w:lang w:eastAsia="es-AR"/>
        </w:rPr>
        <w:t xml:space="preserve">: </w:t>
      </w:r>
      <w:r w:rsidRPr="003B438D">
        <w:rPr>
          <w:noProof/>
          <w:highlight w:val="yellow"/>
          <w:lang w:eastAsia="es-AR"/>
        </w:rPr>
        <w:t>Ecuación 13.15</w:t>
      </w:r>
      <w:r>
        <w:rPr>
          <w:noProof/>
          <w:lang w:eastAsia="es-AR"/>
        </w:rPr>
        <w:t>. Forma general de la regla de Bayes. Esto naturalmente da como resultado una matriz. Donde cada fila es la distribución de probabilidad para un valor concreto en la variable X</w:t>
      </w:r>
    </w:p>
    <w:p w:rsidR="003B438D" w:rsidRDefault="003B438D" w:rsidP="007C640C">
      <w:pPr>
        <w:jc w:val="center"/>
      </w:pPr>
      <w:r>
        <w:rPr>
          <w:noProof/>
          <w:lang w:eastAsia="es-AR"/>
        </w:rPr>
        <w:drawing>
          <wp:inline distT="0" distB="0" distL="0" distR="0" wp14:anchorId="3A2B60FD" wp14:editId="534EF676">
            <wp:extent cx="5612130" cy="2413635"/>
            <wp:effectExtent l="38100" t="38100" r="45720" b="4381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413635"/>
                    </a:xfrm>
                    <a:prstGeom prst="rect">
                      <a:avLst/>
                    </a:prstGeom>
                    <a:ln w="28575">
                      <a:solidFill>
                        <a:srgbClr val="FF0000"/>
                      </a:solidFill>
                    </a:ln>
                  </pic:spPr>
                </pic:pic>
              </a:graphicData>
            </a:graphic>
          </wp:inline>
        </w:drawing>
      </w:r>
    </w:p>
    <w:p w:rsidR="005C5896" w:rsidRDefault="005C5896" w:rsidP="005C5896">
      <w:pPr>
        <w:pStyle w:val="Ttulo4"/>
      </w:pPr>
      <w:r>
        <w:t>Casos en que se tienen más de una variable como evidencia</w:t>
      </w:r>
    </w:p>
    <w:p w:rsidR="003B438D" w:rsidRDefault="003B438D" w:rsidP="007C640C">
      <w:pPr>
        <w:jc w:val="center"/>
      </w:pPr>
      <w:r>
        <w:rPr>
          <w:noProof/>
          <w:lang w:eastAsia="es-AR"/>
        </w:rPr>
        <w:drawing>
          <wp:inline distT="0" distB="0" distL="0" distR="0" wp14:anchorId="7F816E16" wp14:editId="36C274EC">
            <wp:extent cx="5612130" cy="969645"/>
            <wp:effectExtent l="38100" t="38100" r="45720" b="400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969645"/>
                    </a:xfrm>
                    <a:prstGeom prst="rect">
                      <a:avLst/>
                    </a:prstGeom>
                    <a:ln w="28575">
                      <a:solidFill>
                        <a:srgbClr val="FF0000"/>
                      </a:solidFill>
                    </a:ln>
                  </pic:spPr>
                </pic:pic>
              </a:graphicData>
            </a:graphic>
          </wp:inline>
        </w:drawing>
      </w:r>
    </w:p>
    <w:p w:rsidR="003B438D" w:rsidRDefault="003B438D" w:rsidP="007C640C">
      <w:pPr>
        <w:jc w:val="center"/>
        <w:rPr>
          <w:lang w:val="en-GB"/>
        </w:rPr>
      </w:pPr>
      <w:r w:rsidRPr="005C5896">
        <w:rPr>
          <w:b/>
          <w:lang w:val="en-GB"/>
        </w:rPr>
        <w:t>NOTA</w:t>
      </w:r>
      <w:r w:rsidRPr="003B438D">
        <w:rPr>
          <w:lang w:val="en-GB"/>
        </w:rPr>
        <w:t>: This ap</w:t>
      </w:r>
      <w:r>
        <w:rPr>
          <w:lang w:val="en-GB"/>
        </w:rPr>
        <w:t>p</w:t>
      </w:r>
      <w:r w:rsidRPr="003B438D">
        <w:rPr>
          <w:lang w:val="en-GB"/>
        </w:rPr>
        <w:t>r</w:t>
      </w:r>
      <w:r>
        <w:rPr>
          <w:lang w:val="en-GB"/>
        </w:rPr>
        <w:t>o</w:t>
      </w:r>
      <w:r w:rsidRPr="003B438D">
        <w:rPr>
          <w:lang w:val="en-GB"/>
        </w:rPr>
        <w:t>ach does not scale up well</w:t>
      </w:r>
    </w:p>
    <w:p w:rsidR="00814595" w:rsidRDefault="00814595" w:rsidP="007C640C">
      <w:pPr>
        <w:jc w:val="center"/>
        <w:rPr>
          <w:lang w:val="en-GB"/>
        </w:rPr>
      </w:pPr>
      <w:r>
        <w:rPr>
          <w:noProof/>
          <w:lang w:eastAsia="es-AR"/>
        </w:rPr>
        <w:lastRenderedPageBreak/>
        <w:drawing>
          <wp:inline distT="0" distB="0" distL="0" distR="0" wp14:anchorId="48C6E017" wp14:editId="27423F20">
            <wp:extent cx="3676650" cy="238125"/>
            <wp:effectExtent l="38100" t="38100" r="38100" b="476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76650" cy="238125"/>
                    </a:xfrm>
                    <a:prstGeom prst="rect">
                      <a:avLst/>
                    </a:prstGeom>
                    <a:ln w="28575">
                      <a:solidFill>
                        <a:srgbClr val="FF0000"/>
                      </a:solidFill>
                    </a:ln>
                  </pic:spPr>
                </pic:pic>
              </a:graphicData>
            </a:graphic>
          </wp:inline>
        </w:drawing>
      </w:r>
    </w:p>
    <w:p w:rsidR="00814595" w:rsidRDefault="00814595" w:rsidP="007C640C">
      <w:pPr>
        <w:jc w:val="center"/>
        <w:rPr>
          <w:lang w:val="en-GB"/>
        </w:rPr>
      </w:pPr>
      <w:r>
        <w:rPr>
          <w:noProof/>
          <w:lang w:eastAsia="es-AR"/>
        </w:rPr>
        <w:drawing>
          <wp:inline distT="0" distB="0" distL="0" distR="0" wp14:anchorId="680991F5" wp14:editId="4B5F9C9E">
            <wp:extent cx="3390900" cy="514350"/>
            <wp:effectExtent l="38100" t="38100" r="38100" b="381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90900" cy="514350"/>
                    </a:xfrm>
                    <a:prstGeom prst="rect">
                      <a:avLst/>
                    </a:prstGeom>
                    <a:ln w="28575">
                      <a:solidFill>
                        <a:srgbClr val="FF0000"/>
                      </a:solidFill>
                    </a:ln>
                  </pic:spPr>
                </pic:pic>
              </a:graphicData>
            </a:graphic>
          </wp:inline>
        </w:drawing>
      </w:r>
    </w:p>
    <w:p w:rsidR="00814595" w:rsidRDefault="00814595" w:rsidP="007C640C">
      <w:pPr>
        <w:jc w:val="center"/>
      </w:pPr>
      <w:r w:rsidRPr="00814595">
        <w:rPr>
          <w:b/>
        </w:rPr>
        <w:t>NOTA</w:t>
      </w:r>
      <w:r w:rsidRPr="00814595">
        <w:t xml:space="preserve">: </w:t>
      </w:r>
      <w:r w:rsidRPr="00290C8E">
        <w:rPr>
          <w:highlight w:val="yellow"/>
        </w:rPr>
        <w:t>Ecuación 13.16</w:t>
      </w:r>
      <w:r w:rsidRPr="00814595">
        <w:t>. Se puede</w:t>
      </w:r>
      <w:r>
        <w:t xml:space="preserve"> probar utilizando la regla de </w:t>
      </w:r>
      <w:proofErr w:type="spellStart"/>
      <w:r>
        <w:t>B</w:t>
      </w:r>
      <w:r w:rsidRPr="00814595">
        <w:t>ayes</w:t>
      </w:r>
      <w:proofErr w:type="spellEnd"/>
      <w:r w:rsidRPr="00814595">
        <w:t xml:space="preserve"> de esta manera. </w:t>
      </w:r>
      <w:r>
        <w:t xml:space="preserve">Se requiere el conocimiento de las probabilidades condicionales de las conjunciones. Por lo tanto </w:t>
      </w:r>
      <w:r w:rsidRPr="00290C8E">
        <w:rPr>
          <w:highlight w:val="yellow"/>
        </w:rPr>
        <w:t>tampoco escala bien cuando tenemos una mayor cantidad de variables</w:t>
      </w:r>
      <w:r>
        <w:t xml:space="preserve"> que aportar evidencia.</w:t>
      </w:r>
    </w:p>
    <w:p w:rsidR="00290C8E" w:rsidRDefault="00290C8E" w:rsidP="00290C8E">
      <w:pPr>
        <w:pStyle w:val="Ttulo4"/>
      </w:pPr>
      <w:r>
        <w:t>Independencia condicional</w:t>
      </w:r>
    </w:p>
    <w:p w:rsidR="00814595" w:rsidRDefault="00814595" w:rsidP="00814595">
      <w:pPr>
        <w:jc w:val="center"/>
      </w:pPr>
      <w:r>
        <w:rPr>
          <w:noProof/>
          <w:lang w:eastAsia="es-AR"/>
        </w:rPr>
        <w:drawing>
          <wp:inline distT="0" distB="0" distL="0" distR="0" wp14:anchorId="786637DB" wp14:editId="7F4FDE83">
            <wp:extent cx="5612130" cy="3081655"/>
            <wp:effectExtent l="38100" t="38100" r="45720" b="425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081655"/>
                    </a:xfrm>
                    <a:prstGeom prst="rect">
                      <a:avLst/>
                    </a:prstGeom>
                    <a:ln w="28575">
                      <a:solidFill>
                        <a:srgbClr val="FF0000"/>
                      </a:solidFill>
                    </a:ln>
                  </pic:spPr>
                </pic:pic>
              </a:graphicData>
            </a:graphic>
          </wp:inline>
        </w:drawing>
      </w:r>
    </w:p>
    <w:p w:rsidR="005659D8" w:rsidRDefault="005659D8" w:rsidP="00814595">
      <w:pPr>
        <w:jc w:val="center"/>
      </w:pPr>
      <w:r>
        <w:rPr>
          <w:noProof/>
          <w:lang w:eastAsia="es-AR"/>
        </w:rPr>
        <w:drawing>
          <wp:inline distT="0" distB="0" distL="0" distR="0" wp14:anchorId="0FA77332" wp14:editId="78B41AD2">
            <wp:extent cx="2219325" cy="266700"/>
            <wp:effectExtent l="38100" t="38100" r="47625" b="3810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19325" cy="266700"/>
                    </a:xfrm>
                    <a:prstGeom prst="rect">
                      <a:avLst/>
                    </a:prstGeom>
                    <a:ln w="28575">
                      <a:solidFill>
                        <a:srgbClr val="FF0000"/>
                      </a:solidFill>
                    </a:ln>
                  </pic:spPr>
                </pic:pic>
              </a:graphicData>
            </a:graphic>
          </wp:inline>
        </w:drawing>
      </w:r>
    </w:p>
    <w:p w:rsidR="005659D8" w:rsidRPr="00814595" w:rsidRDefault="005659D8" w:rsidP="00814595">
      <w:pPr>
        <w:jc w:val="center"/>
      </w:pPr>
      <w:r w:rsidRPr="005659D8">
        <w:rPr>
          <w:b/>
        </w:rPr>
        <w:t>NOTA</w:t>
      </w:r>
      <w:r>
        <w:t>: Independencia condicional general</w:t>
      </w:r>
    </w:p>
    <w:p w:rsidR="003B438D" w:rsidRDefault="005659D8" w:rsidP="007C640C">
      <w:pPr>
        <w:jc w:val="center"/>
      </w:pPr>
      <w:r>
        <w:rPr>
          <w:noProof/>
          <w:lang w:eastAsia="es-AR"/>
        </w:rPr>
        <w:drawing>
          <wp:inline distT="0" distB="0" distL="0" distR="0" wp14:anchorId="48D64072" wp14:editId="0341E9CA">
            <wp:extent cx="3638550" cy="190500"/>
            <wp:effectExtent l="38100" t="38100" r="38100" b="3810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250" t="18751" r="2250" b="18749"/>
                    <a:stretch/>
                  </pic:blipFill>
                  <pic:spPr bwMode="auto">
                    <a:xfrm>
                      <a:off x="0" y="0"/>
                      <a:ext cx="3638550" cy="19050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59D8" w:rsidRDefault="005659D8" w:rsidP="005659D8">
      <w:pPr>
        <w:jc w:val="center"/>
      </w:pPr>
      <w:r w:rsidRPr="005659D8">
        <w:rPr>
          <w:b/>
        </w:rPr>
        <w:t>NOTA</w:t>
      </w:r>
      <w:r>
        <w:t xml:space="preserve">: En este caso se tiene </w:t>
      </w:r>
      <w:r w:rsidRPr="005659D8">
        <w:rPr>
          <w:highlight w:val="yellow"/>
        </w:rPr>
        <w:t>independencia condicional entre las variables X, Y dado Z</w:t>
      </w:r>
      <w:r>
        <w:t xml:space="preserve">. Se pueden demostrar estas fórmulas a </w:t>
      </w:r>
      <w:r w:rsidRPr="005659D8">
        <w:rPr>
          <w:highlight w:val="yellow"/>
        </w:rPr>
        <w:t>partir de la definición de independencia condicional general</w:t>
      </w:r>
      <w:r>
        <w:t xml:space="preserve"> que dimos y usando la </w:t>
      </w:r>
      <w:r w:rsidRPr="005659D8">
        <w:rPr>
          <w:highlight w:val="yellow"/>
        </w:rPr>
        <w:t>forma general de la regla de BAYES</w:t>
      </w:r>
    </w:p>
    <w:p w:rsidR="00290C8E" w:rsidRDefault="00290C8E" w:rsidP="00290C8E">
      <w:pPr>
        <w:pStyle w:val="Ttulo4"/>
      </w:pPr>
      <w:r>
        <w:lastRenderedPageBreak/>
        <w:t>Utilización de la independencia condicional como método para la reducción en la complejidad cuando hay muchas variables</w:t>
      </w:r>
    </w:p>
    <w:p w:rsidR="005659D8" w:rsidRDefault="005659D8" w:rsidP="005659D8">
      <w:pPr>
        <w:jc w:val="center"/>
      </w:pPr>
      <w:r>
        <w:rPr>
          <w:noProof/>
          <w:lang w:eastAsia="es-AR"/>
        </w:rPr>
        <w:drawing>
          <wp:inline distT="0" distB="0" distL="0" distR="0" wp14:anchorId="5EFA1805" wp14:editId="1D9B458D">
            <wp:extent cx="4076700" cy="695325"/>
            <wp:effectExtent l="38100" t="38100" r="38100" b="476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76700" cy="695325"/>
                    </a:xfrm>
                    <a:prstGeom prst="rect">
                      <a:avLst/>
                    </a:prstGeom>
                    <a:ln w="28575">
                      <a:solidFill>
                        <a:srgbClr val="FF0000"/>
                      </a:solidFill>
                    </a:ln>
                  </pic:spPr>
                </pic:pic>
              </a:graphicData>
            </a:graphic>
          </wp:inline>
        </w:drawing>
      </w:r>
    </w:p>
    <w:p w:rsidR="005659D8" w:rsidRDefault="005659D8" w:rsidP="005659D8">
      <w:pPr>
        <w:jc w:val="center"/>
      </w:pPr>
      <w:r w:rsidRPr="005659D8">
        <w:rPr>
          <w:b/>
        </w:rPr>
        <w:t>NOTA:</w:t>
      </w:r>
      <w:r>
        <w:t xml:space="preserve"> La anterior es una ejemplo de cómo se puede utilizar la </w:t>
      </w:r>
      <w:r w:rsidRPr="005659D8">
        <w:rPr>
          <w:highlight w:val="yellow"/>
        </w:rPr>
        <w:t xml:space="preserve">independencia condicional para sortear la extensión de la full </w:t>
      </w:r>
      <w:proofErr w:type="spellStart"/>
      <w:r w:rsidRPr="005659D8">
        <w:rPr>
          <w:highlight w:val="yellow"/>
        </w:rPr>
        <w:t>joint</w:t>
      </w:r>
      <w:proofErr w:type="spellEnd"/>
      <w:r w:rsidRPr="005659D8">
        <w:rPr>
          <w:highlight w:val="yellow"/>
        </w:rPr>
        <w:t xml:space="preserve"> </w:t>
      </w:r>
      <w:proofErr w:type="spellStart"/>
      <w:r w:rsidRPr="005659D8">
        <w:rPr>
          <w:highlight w:val="yellow"/>
        </w:rPr>
        <w:t>distribution</w:t>
      </w:r>
      <w:proofErr w:type="spellEnd"/>
      <w:r w:rsidRPr="005659D8">
        <w:rPr>
          <w:highlight w:val="yellow"/>
        </w:rPr>
        <w:t xml:space="preserve"> </w:t>
      </w:r>
      <w:proofErr w:type="spellStart"/>
      <w:r w:rsidRPr="005659D8">
        <w:rPr>
          <w:highlight w:val="yellow"/>
        </w:rPr>
        <w:t>table</w:t>
      </w:r>
      <w:proofErr w:type="spellEnd"/>
      <w:r w:rsidRPr="005659D8">
        <w:rPr>
          <w:highlight w:val="yellow"/>
        </w:rPr>
        <w:t xml:space="preserve"> a partir de sub</w:t>
      </w:r>
      <w:r>
        <w:rPr>
          <w:highlight w:val="yellow"/>
        </w:rPr>
        <w:t>-</w:t>
      </w:r>
      <w:r w:rsidRPr="005659D8">
        <w:rPr>
          <w:highlight w:val="yellow"/>
        </w:rPr>
        <w:t>tablas más pequeñas</w:t>
      </w:r>
      <w:r>
        <w:t xml:space="preserve"> como sucedía cuando no teníamos independencia condicional pero si independencia absoluta.</w:t>
      </w:r>
    </w:p>
    <w:p w:rsidR="005659D8" w:rsidRDefault="005659D8" w:rsidP="005659D8">
      <w:pPr>
        <w:jc w:val="center"/>
      </w:pPr>
      <w:r>
        <w:rPr>
          <w:noProof/>
          <w:lang w:eastAsia="es-AR"/>
        </w:rPr>
        <w:drawing>
          <wp:inline distT="0" distB="0" distL="0" distR="0" wp14:anchorId="0E960284" wp14:editId="508248B4">
            <wp:extent cx="5612130" cy="563880"/>
            <wp:effectExtent l="38100" t="38100" r="45720" b="457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563880"/>
                    </a:xfrm>
                    <a:prstGeom prst="rect">
                      <a:avLst/>
                    </a:prstGeom>
                    <a:ln w="28575">
                      <a:solidFill>
                        <a:srgbClr val="FF0000"/>
                      </a:solidFill>
                    </a:ln>
                  </pic:spPr>
                </pic:pic>
              </a:graphicData>
            </a:graphic>
          </wp:inline>
        </w:drawing>
      </w:r>
    </w:p>
    <w:p w:rsidR="005659D8" w:rsidRDefault="005659D8" w:rsidP="005659D8">
      <w:pPr>
        <w:jc w:val="center"/>
      </w:pPr>
      <w:r>
        <w:rPr>
          <w:noProof/>
          <w:lang w:eastAsia="es-AR"/>
        </w:rPr>
        <w:drawing>
          <wp:inline distT="0" distB="0" distL="0" distR="0" wp14:anchorId="2343D127" wp14:editId="65B099D7">
            <wp:extent cx="4810125" cy="332740"/>
            <wp:effectExtent l="38100" t="38100" r="47625" b="292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7930" r="1855" b="12350"/>
                    <a:stretch/>
                  </pic:blipFill>
                  <pic:spPr bwMode="auto">
                    <a:xfrm>
                      <a:off x="0" y="0"/>
                      <a:ext cx="4844545" cy="335121"/>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59D8" w:rsidRDefault="005659D8" w:rsidP="005659D8">
      <w:pPr>
        <w:jc w:val="center"/>
      </w:pPr>
      <w:r w:rsidRPr="00290C8E">
        <w:rPr>
          <w:b/>
        </w:rPr>
        <w:t>NOTA</w:t>
      </w:r>
      <w:r>
        <w:t xml:space="preserve">: Un patrón común en el que </w:t>
      </w:r>
      <w:r w:rsidR="00290C8E">
        <w:rPr>
          <w:highlight w:val="yellow"/>
        </w:rPr>
        <w:t>una causa tiene influencia directa</w:t>
      </w:r>
      <w:r w:rsidRPr="00290C8E">
        <w:rPr>
          <w:highlight w:val="yellow"/>
        </w:rPr>
        <w:t xml:space="preserve"> sobre un conjunto de efectos que son independien</w:t>
      </w:r>
      <w:r w:rsidR="00290C8E">
        <w:rPr>
          <w:highlight w:val="yellow"/>
        </w:rPr>
        <w:t>tes condicionalmente dada la ca</w:t>
      </w:r>
      <w:r w:rsidRPr="00290C8E">
        <w:rPr>
          <w:highlight w:val="yellow"/>
        </w:rPr>
        <w:t>usa</w:t>
      </w:r>
    </w:p>
    <w:p w:rsidR="00290C8E" w:rsidRDefault="00290C8E" w:rsidP="00290C8E">
      <w:pPr>
        <w:pStyle w:val="Ttulo4"/>
      </w:pPr>
      <w:proofErr w:type="spellStart"/>
      <w:r>
        <w:t>Naive</w:t>
      </w:r>
      <w:proofErr w:type="spellEnd"/>
      <w:r>
        <w:t xml:space="preserve"> </w:t>
      </w:r>
      <w:proofErr w:type="spellStart"/>
      <w:r>
        <w:t>Bayes</w:t>
      </w:r>
      <w:proofErr w:type="spellEnd"/>
      <w:r>
        <w:t xml:space="preserve"> </w:t>
      </w:r>
      <w:proofErr w:type="spellStart"/>
      <w:r>
        <w:t>Model</w:t>
      </w:r>
      <w:proofErr w:type="spellEnd"/>
    </w:p>
    <w:p w:rsidR="005659D8" w:rsidRDefault="005659D8" w:rsidP="005659D8">
      <w:pPr>
        <w:jc w:val="center"/>
      </w:pPr>
      <w:r>
        <w:rPr>
          <w:noProof/>
          <w:lang w:eastAsia="es-AR"/>
        </w:rPr>
        <w:drawing>
          <wp:inline distT="0" distB="0" distL="0" distR="0" wp14:anchorId="5983DFB9" wp14:editId="3A10EFEB">
            <wp:extent cx="5612130" cy="1139190"/>
            <wp:effectExtent l="38100" t="38100" r="45720" b="419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1139190"/>
                    </a:xfrm>
                    <a:prstGeom prst="rect">
                      <a:avLst/>
                    </a:prstGeom>
                    <a:ln w="28575">
                      <a:solidFill>
                        <a:srgbClr val="FF0000"/>
                      </a:solidFill>
                    </a:ln>
                  </pic:spPr>
                </pic:pic>
              </a:graphicData>
            </a:graphic>
          </wp:inline>
        </w:drawing>
      </w:r>
    </w:p>
    <w:p w:rsidR="00097CA7" w:rsidRDefault="00097CA7">
      <w:r>
        <w:br w:type="page"/>
      </w:r>
    </w:p>
    <w:p w:rsidR="0085364D" w:rsidRDefault="0085364D" w:rsidP="0085364D">
      <w:pPr>
        <w:pStyle w:val="Ttulo3"/>
      </w:pPr>
      <w:r>
        <w:lastRenderedPageBreak/>
        <w:t>Redes Bayesianas</w:t>
      </w:r>
    </w:p>
    <w:p w:rsidR="0085364D" w:rsidRPr="0085364D" w:rsidRDefault="0085364D" w:rsidP="0085364D">
      <w:pPr>
        <w:pStyle w:val="Ttulo4"/>
      </w:pPr>
      <w:r>
        <w:t>Concepto</w:t>
      </w:r>
    </w:p>
    <w:p w:rsidR="005659D8" w:rsidRDefault="00097CA7" w:rsidP="005659D8">
      <w:pPr>
        <w:jc w:val="center"/>
      </w:pPr>
      <w:r>
        <w:rPr>
          <w:noProof/>
          <w:lang w:eastAsia="es-AR"/>
        </w:rPr>
        <w:drawing>
          <wp:inline distT="0" distB="0" distL="0" distR="0" wp14:anchorId="6A572744" wp14:editId="7BAE6915">
            <wp:extent cx="5612130" cy="563245"/>
            <wp:effectExtent l="38100" t="38100" r="45720" b="4635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563245"/>
                    </a:xfrm>
                    <a:prstGeom prst="rect">
                      <a:avLst/>
                    </a:prstGeom>
                    <a:ln w="28575">
                      <a:solidFill>
                        <a:srgbClr val="FF0000"/>
                      </a:solidFill>
                    </a:ln>
                  </pic:spPr>
                </pic:pic>
              </a:graphicData>
            </a:graphic>
          </wp:inline>
        </w:drawing>
      </w:r>
    </w:p>
    <w:p w:rsidR="0085364D" w:rsidRDefault="0085364D" w:rsidP="0085364D">
      <w:pPr>
        <w:pStyle w:val="Ttulo4"/>
      </w:pPr>
      <w:proofErr w:type="spellStart"/>
      <w:r>
        <w:t>Sintáxis</w:t>
      </w:r>
      <w:proofErr w:type="spellEnd"/>
    </w:p>
    <w:p w:rsidR="00097CA7" w:rsidRDefault="00097CA7" w:rsidP="005659D8">
      <w:pPr>
        <w:jc w:val="center"/>
      </w:pPr>
      <w:r>
        <w:rPr>
          <w:noProof/>
          <w:lang w:eastAsia="es-AR"/>
        </w:rPr>
        <w:drawing>
          <wp:inline distT="0" distB="0" distL="0" distR="0" wp14:anchorId="26F4B16E" wp14:editId="3B4F4E4E">
            <wp:extent cx="5612130" cy="1653540"/>
            <wp:effectExtent l="38100" t="38100" r="45720" b="419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653540"/>
                    </a:xfrm>
                    <a:prstGeom prst="rect">
                      <a:avLst/>
                    </a:prstGeom>
                    <a:ln w="28575">
                      <a:solidFill>
                        <a:srgbClr val="FF0000"/>
                      </a:solidFill>
                    </a:ln>
                  </pic:spPr>
                </pic:pic>
              </a:graphicData>
            </a:graphic>
          </wp:inline>
        </w:drawing>
      </w:r>
    </w:p>
    <w:p w:rsidR="005659D8" w:rsidRDefault="00097CA7" w:rsidP="005659D8">
      <w:pPr>
        <w:jc w:val="center"/>
      </w:pPr>
      <w:r>
        <w:rPr>
          <w:noProof/>
          <w:lang w:eastAsia="es-AR"/>
        </w:rPr>
        <w:drawing>
          <wp:inline distT="0" distB="0" distL="0" distR="0" wp14:anchorId="1D9AF4B1" wp14:editId="404A0C90">
            <wp:extent cx="5612130" cy="386715"/>
            <wp:effectExtent l="38100" t="38100" r="45720" b="323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386715"/>
                    </a:xfrm>
                    <a:prstGeom prst="rect">
                      <a:avLst/>
                    </a:prstGeom>
                    <a:ln w="28575">
                      <a:solidFill>
                        <a:srgbClr val="FF0000"/>
                      </a:solidFill>
                    </a:ln>
                  </pic:spPr>
                </pic:pic>
              </a:graphicData>
            </a:graphic>
          </wp:inline>
        </w:drawing>
      </w:r>
    </w:p>
    <w:p w:rsidR="00097CA7" w:rsidRDefault="00097CA7" w:rsidP="005659D8">
      <w:pPr>
        <w:jc w:val="center"/>
      </w:pPr>
      <w:r>
        <w:rPr>
          <w:noProof/>
          <w:lang w:eastAsia="es-AR"/>
        </w:rPr>
        <w:drawing>
          <wp:inline distT="0" distB="0" distL="0" distR="0" wp14:anchorId="3EFCA925" wp14:editId="63CB28C6">
            <wp:extent cx="5612130" cy="753110"/>
            <wp:effectExtent l="38100" t="38100" r="45720" b="4699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753110"/>
                    </a:xfrm>
                    <a:prstGeom prst="rect">
                      <a:avLst/>
                    </a:prstGeom>
                    <a:ln w="28575">
                      <a:solidFill>
                        <a:srgbClr val="FF0000"/>
                      </a:solidFill>
                    </a:ln>
                  </pic:spPr>
                </pic:pic>
              </a:graphicData>
            </a:graphic>
          </wp:inline>
        </w:drawing>
      </w:r>
    </w:p>
    <w:p w:rsidR="00B42E50" w:rsidRDefault="00B42E50" w:rsidP="005659D8">
      <w:pPr>
        <w:jc w:val="center"/>
      </w:pPr>
      <w:r>
        <w:rPr>
          <w:noProof/>
          <w:lang w:eastAsia="es-AR"/>
        </w:rPr>
        <w:drawing>
          <wp:inline distT="0" distB="0" distL="0" distR="0" wp14:anchorId="2B5338C8" wp14:editId="43438267">
            <wp:extent cx="5612130" cy="1490345"/>
            <wp:effectExtent l="38100" t="38100" r="45720" b="3365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490345"/>
                    </a:xfrm>
                    <a:prstGeom prst="rect">
                      <a:avLst/>
                    </a:prstGeom>
                    <a:ln w="28575">
                      <a:solidFill>
                        <a:srgbClr val="FF0000"/>
                      </a:solidFill>
                    </a:ln>
                  </pic:spPr>
                </pic:pic>
              </a:graphicData>
            </a:graphic>
          </wp:inline>
        </w:drawing>
      </w:r>
    </w:p>
    <w:p w:rsidR="00B42E50" w:rsidRDefault="00B42E50" w:rsidP="005659D8">
      <w:pPr>
        <w:jc w:val="center"/>
      </w:pPr>
      <w:r>
        <w:rPr>
          <w:noProof/>
          <w:lang w:eastAsia="es-AR"/>
        </w:rPr>
        <w:lastRenderedPageBreak/>
        <w:drawing>
          <wp:inline distT="0" distB="0" distL="0" distR="0" wp14:anchorId="26C0CFA1" wp14:editId="48F1E92C">
            <wp:extent cx="5505450" cy="1743075"/>
            <wp:effectExtent l="38100" t="38100" r="38100" b="476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018" t="1" r="882" b="2866"/>
                    <a:stretch/>
                  </pic:blipFill>
                  <pic:spPr bwMode="auto">
                    <a:xfrm>
                      <a:off x="0" y="0"/>
                      <a:ext cx="5505450" cy="174307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85364D" w:rsidRDefault="0085364D" w:rsidP="0085364D">
      <w:pPr>
        <w:pStyle w:val="Ttulo4"/>
      </w:pPr>
      <w:r>
        <w:t>Ejemplo del ladrón y los terremotos</w:t>
      </w:r>
    </w:p>
    <w:p w:rsidR="00B42E50" w:rsidRDefault="00B42E50" w:rsidP="005659D8">
      <w:pPr>
        <w:jc w:val="center"/>
      </w:pPr>
      <w:r>
        <w:rPr>
          <w:noProof/>
          <w:lang w:eastAsia="es-AR"/>
        </w:rPr>
        <w:drawing>
          <wp:inline distT="0" distB="0" distL="0" distR="0" wp14:anchorId="557FB21E" wp14:editId="43476799">
            <wp:extent cx="5612130" cy="934085"/>
            <wp:effectExtent l="38100" t="38100" r="45720" b="3746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934085"/>
                    </a:xfrm>
                    <a:prstGeom prst="rect">
                      <a:avLst/>
                    </a:prstGeom>
                    <a:ln w="28575">
                      <a:solidFill>
                        <a:srgbClr val="FF0000"/>
                      </a:solidFill>
                    </a:ln>
                  </pic:spPr>
                </pic:pic>
              </a:graphicData>
            </a:graphic>
          </wp:inline>
        </w:drawing>
      </w:r>
    </w:p>
    <w:p w:rsidR="00B42E50" w:rsidRDefault="00B42E50" w:rsidP="005659D8">
      <w:pPr>
        <w:jc w:val="center"/>
      </w:pPr>
      <w:r>
        <w:rPr>
          <w:noProof/>
          <w:lang w:eastAsia="es-AR"/>
        </w:rPr>
        <w:drawing>
          <wp:inline distT="0" distB="0" distL="0" distR="0" wp14:anchorId="21D6D5B4" wp14:editId="49D12BC3">
            <wp:extent cx="5612130" cy="2975610"/>
            <wp:effectExtent l="38100" t="38100" r="45720" b="3429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975610"/>
                    </a:xfrm>
                    <a:prstGeom prst="rect">
                      <a:avLst/>
                    </a:prstGeom>
                    <a:ln w="28575">
                      <a:solidFill>
                        <a:srgbClr val="FF0000"/>
                      </a:solidFill>
                    </a:ln>
                  </pic:spPr>
                </pic:pic>
              </a:graphicData>
            </a:graphic>
          </wp:inline>
        </w:drawing>
      </w:r>
    </w:p>
    <w:p w:rsidR="0085364D" w:rsidRDefault="0085364D" w:rsidP="005659D8">
      <w:pPr>
        <w:jc w:val="center"/>
      </w:pPr>
    </w:p>
    <w:p w:rsidR="0085364D" w:rsidRDefault="0085364D" w:rsidP="005659D8">
      <w:pPr>
        <w:jc w:val="center"/>
      </w:pPr>
    </w:p>
    <w:p w:rsidR="0085364D" w:rsidRDefault="0085364D" w:rsidP="005659D8">
      <w:pPr>
        <w:jc w:val="center"/>
      </w:pPr>
    </w:p>
    <w:p w:rsidR="0085364D" w:rsidRDefault="0085364D" w:rsidP="005659D8">
      <w:pPr>
        <w:jc w:val="center"/>
      </w:pPr>
    </w:p>
    <w:p w:rsidR="0085364D" w:rsidRDefault="0085364D" w:rsidP="005659D8">
      <w:pPr>
        <w:jc w:val="center"/>
      </w:pPr>
    </w:p>
    <w:p w:rsidR="0085364D" w:rsidRDefault="0085364D" w:rsidP="0085364D">
      <w:pPr>
        <w:pStyle w:val="Ttulo4"/>
      </w:pPr>
      <w:r>
        <w:lastRenderedPageBreak/>
        <w:t>Tabla de probabilidades condicionales CPT</w:t>
      </w:r>
    </w:p>
    <w:p w:rsidR="00B42E50" w:rsidRDefault="00B42E50" w:rsidP="005659D8">
      <w:pPr>
        <w:jc w:val="center"/>
      </w:pPr>
      <w:r>
        <w:rPr>
          <w:noProof/>
          <w:lang w:eastAsia="es-AR"/>
        </w:rPr>
        <w:drawing>
          <wp:inline distT="0" distB="0" distL="0" distR="0" wp14:anchorId="77C099E4" wp14:editId="3BE5A3FD">
            <wp:extent cx="5612130" cy="2055495"/>
            <wp:effectExtent l="38100" t="38100" r="45720" b="400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055495"/>
                    </a:xfrm>
                    <a:prstGeom prst="rect">
                      <a:avLst/>
                    </a:prstGeom>
                    <a:ln w="28575">
                      <a:solidFill>
                        <a:srgbClr val="FF0000"/>
                      </a:solidFill>
                    </a:ln>
                  </pic:spPr>
                </pic:pic>
              </a:graphicData>
            </a:graphic>
          </wp:inline>
        </w:drawing>
      </w:r>
    </w:p>
    <w:p w:rsidR="00B42E50" w:rsidRDefault="00B42E50" w:rsidP="005659D8">
      <w:pPr>
        <w:jc w:val="center"/>
      </w:pPr>
      <w:r>
        <w:t xml:space="preserve">Hasta ahora hablamos de la </w:t>
      </w:r>
      <w:r w:rsidRPr="0085364D">
        <w:rPr>
          <w:highlight w:val="yellow"/>
        </w:rPr>
        <w:t>sintaxis de las redes bayesianas</w:t>
      </w:r>
      <w:r>
        <w:t xml:space="preserve"> ahora hay que discutir acerca de la semántica de las mismas, es decir, como una red bayesiana puede dar representación a una full </w:t>
      </w:r>
      <w:proofErr w:type="spellStart"/>
      <w:r>
        <w:t>joint</w:t>
      </w:r>
      <w:proofErr w:type="spellEnd"/>
      <w:r>
        <w:t xml:space="preserve"> </w:t>
      </w:r>
      <w:proofErr w:type="spellStart"/>
      <w:r>
        <w:t>distribution</w:t>
      </w:r>
      <w:proofErr w:type="spellEnd"/>
      <w:r>
        <w:t xml:space="preserve"> </w:t>
      </w:r>
      <w:proofErr w:type="spellStart"/>
      <w:r>
        <w:t>table</w:t>
      </w:r>
      <w:proofErr w:type="spellEnd"/>
      <w:r w:rsidR="0085364D">
        <w:t>.</w:t>
      </w:r>
    </w:p>
    <w:p w:rsidR="0085364D" w:rsidRDefault="0085364D" w:rsidP="0085364D">
      <w:pPr>
        <w:pStyle w:val="Ttulo4"/>
      </w:pPr>
      <w:r>
        <w:t xml:space="preserve">Semántica de las redes de </w:t>
      </w:r>
      <w:proofErr w:type="spellStart"/>
      <w:r>
        <w:t>Bayes</w:t>
      </w:r>
      <w:proofErr w:type="spellEnd"/>
    </w:p>
    <w:p w:rsidR="00B42E50" w:rsidRDefault="00B42E50" w:rsidP="005659D8">
      <w:pPr>
        <w:jc w:val="center"/>
      </w:pPr>
      <w:r>
        <w:rPr>
          <w:noProof/>
          <w:lang w:eastAsia="es-AR"/>
        </w:rPr>
        <w:drawing>
          <wp:inline distT="0" distB="0" distL="0" distR="0" wp14:anchorId="50049F2B" wp14:editId="6B2FF65F">
            <wp:extent cx="5612130" cy="3390265"/>
            <wp:effectExtent l="38100" t="38100" r="45720" b="387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390265"/>
                    </a:xfrm>
                    <a:prstGeom prst="rect">
                      <a:avLst/>
                    </a:prstGeom>
                    <a:ln w="28575">
                      <a:solidFill>
                        <a:srgbClr val="FF0000"/>
                      </a:solidFill>
                    </a:ln>
                  </pic:spPr>
                </pic:pic>
              </a:graphicData>
            </a:graphic>
          </wp:inline>
        </w:drawing>
      </w:r>
    </w:p>
    <w:p w:rsidR="00551CBD" w:rsidRDefault="00551CBD" w:rsidP="005659D8">
      <w:pPr>
        <w:jc w:val="center"/>
      </w:pPr>
      <w:r>
        <w:rPr>
          <w:noProof/>
          <w:lang w:eastAsia="es-AR"/>
        </w:rPr>
        <w:drawing>
          <wp:inline distT="0" distB="0" distL="0" distR="0" wp14:anchorId="208B0DDA" wp14:editId="119F3AE4">
            <wp:extent cx="2638425" cy="371475"/>
            <wp:effectExtent l="38100" t="38100" r="47625" b="476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6789" t="77543" r="46198" b="11500"/>
                    <a:stretch/>
                  </pic:blipFill>
                  <pic:spPr bwMode="auto">
                    <a:xfrm>
                      <a:off x="0" y="0"/>
                      <a:ext cx="2638425" cy="37147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51CBD" w:rsidRDefault="00551CBD" w:rsidP="005659D8">
      <w:pPr>
        <w:jc w:val="center"/>
      </w:pPr>
      <w:r w:rsidRPr="00551CBD">
        <w:rPr>
          <w:b/>
        </w:rPr>
        <w:t>NOTA</w:t>
      </w:r>
      <w:r>
        <w:t xml:space="preserve">: </w:t>
      </w:r>
      <w:r w:rsidRPr="00551CBD">
        <w:rPr>
          <w:highlight w:val="yellow"/>
        </w:rPr>
        <w:t>Ecuación 14.2</w:t>
      </w:r>
    </w:p>
    <w:p w:rsidR="00B42E50" w:rsidRDefault="00551CBD" w:rsidP="005659D8">
      <w:pPr>
        <w:jc w:val="center"/>
      </w:pPr>
      <w:r>
        <w:rPr>
          <w:noProof/>
          <w:lang w:eastAsia="es-AR"/>
        </w:rPr>
        <w:lastRenderedPageBreak/>
        <w:drawing>
          <wp:inline distT="0" distB="0" distL="0" distR="0" wp14:anchorId="2AD0F981" wp14:editId="303D78F5">
            <wp:extent cx="5612130" cy="700405"/>
            <wp:effectExtent l="38100" t="38100" r="45720" b="425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700405"/>
                    </a:xfrm>
                    <a:prstGeom prst="rect">
                      <a:avLst/>
                    </a:prstGeom>
                    <a:ln w="28575">
                      <a:solidFill>
                        <a:srgbClr val="FF0000"/>
                      </a:solidFill>
                    </a:ln>
                  </pic:spPr>
                </pic:pic>
              </a:graphicData>
            </a:graphic>
          </wp:inline>
        </w:drawing>
      </w:r>
    </w:p>
    <w:p w:rsidR="00551CBD" w:rsidRDefault="00551CBD" w:rsidP="005659D8">
      <w:pPr>
        <w:jc w:val="center"/>
      </w:pPr>
      <w:r w:rsidRPr="00551CBD">
        <w:rPr>
          <w:b/>
        </w:rPr>
        <w:t>NOTA</w:t>
      </w:r>
      <w:r>
        <w:t xml:space="preserve">: Un ejemplo de aplicación de la fórmula. Básicamente se está respondiendo a una consulta acerca de una entrada específica en la full </w:t>
      </w:r>
      <w:proofErr w:type="spellStart"/>
      <w:r>
        <w:t>joint</w:t>
      </w:r>
      <w:proofErr w:type="spellEnd"/>
      <w:r>
        <w:t xml:space="preserve"> </w:t>
      </w:r>
      <w:proofErr w:type="spellStart"/>
      <w:r>
        <w:t>distribution</w:t>
      </w:r>
      <w:proofErr w:type="spellEnd"/>
      <w:r>
        <w:t xml:space="preserve"> </w:t>
      </w:r>
      <w:proofErr w:type="spellStart"/>
      <w:r>
        <w:t>table</w:t>
      </w:r>
      <w:proofErr w:type="spellEnd"/>
      <w:r>
        <w:t xml:space="preserve">. </w:t>
      </w:r>
      <w:r w:rsidRPr="0085364D">
        <w:rPr>
          <w:highlight w:val="yellow"/>
        </w:rPr>
        <w:t>Como la red bayesiana es una representación de la tabla, es posible utilizar la misma para responder cualquiera sea una pregunta acerca del dominio</w:t>
      </w:r>
      <w:r>
        <w:t>.</w:t>
      </w:r>
    </w:p>
    <w:p w:rsidR="0085364D" w:rsidRDefault="0085364D" w:rsidP="0085364D">
      <w:pPr>
        <w:pStyle w:val="Ttulo4"/>
      </w:pPr>
      <w:r>
        <w:t xml:space="preserve">Como construir una red de </w:t>
      </w:r>
      <w:proofErr w:type="spellStart"/>
      <w:r>
        <w:t>Bayes</w:t>
      </w:r>
      <w:proofErr w:type="spellEnd"/>
      <w:r>
        <w:t xml:space="preserve"> de modo que sea una buena representación de un dominio</w:t>
      </w:r>
    </w:p>
    <w:p w:rsidR="00551CBD" w:rsidRDefault="00551CBD" w:rsidP="005659D8">
      <w:pPr>
        <w:jc w:val="center"/>
      </w:pPr>
      <w:r>
        <w:rPr>
          <w:noProof/>
          <w:lang w:eastAsia="es-AR"/>
        </w:rPr>
        <w:drawing>
          <wp:inline distT="0" distB="0" distL="0" distR="0" wp14:anchorId="7E2BC95F" wp14:editId="046A3757">
            <wp:extent cx="5612130" cy="403225"/>
            <wp:effectExtent l="38100" t="38100" r="45720" b="349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403225"/>
                    </a:xfrm>
                    <a:prstGeom prst="rect">
                      <a:avLst/>
                    </a:prstGeom>
                    <a:ln w="28575">
                      <a:solidFill>
                        <a:srgbClr val="FF0000"/>
                      </a:solidFill>
                    </a:ln>
                  </pic:spPr>
                </pic:pic>
              </a:graphicData>
            </a:graphic>
          </wp:inline>
        </w:drawing>
      </w:r>
    </w:p>
    <w:p w:rsidR="00AA55C4" w:rsidRDefault="00551CBD" w:rsidP="0085364D">
      <w:pPr>
        <w:jc w:val="center"/>
      </w:pPr>
      <w:r>
        <w:rPr>
          <w:noProof/>
          <w:lang w:eastAsia="es-AR"/>
        </w:rPr>
        <w:drawing>
          <wp:inline distT="0" distB="0" distL="0" distR="0" wp14:anchorId="1C883D8D" wp14:editId="1512AC60">
            <wp:extent cx="3743325" cy="161925"/>
            <wp:effectExtent l="38100" t="38100" r="47625" b="476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22728"/>
                    <a:stretch/>
                  </pic:blipFill>
                  <pic:spPr bwMode="auto">
                    <a:xfrm>
                      <a:off x="0" y="0"/>
                      <a:ext cx="3743325" cy="16192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364D" w:rsidRDefault="0085364D" w:rsidP="0085364D">
      <w:pPr>
        <w:jc w:val="center"/>
      </w:pPr>
      <w:r w:rsidRPr="0085364D">
        <w:rPr>
          <w:b/>
        </w:rPr>
        <w:t>NOTA</w:t>
      </w:r>
      <w:r>
        <w:t>: Está es en sí la probabilidad de una entrada en la tabla de distribución de probabilidad conjunta</w:t>
      </w:r>
    </w:p>
    <w:p w:rsidR="00551CBD" w:rsidRDefault="00551CBD" w:rsidP="005659D8">
      <w:pPr>
        <w:jc w:val="center"/>
      </w:pPr>
      <w:r>
        <w:rPr>
          <w:noProof/>
          <w:lang w:eastAsia="es-AR"/>
        </w:rPr>
        <w:drawing>
          <wp:inline distT="0" distB="0" distL="0" distR="0" wp14:anchorId="6CCD63B0" wp14:editId="67A3CBBC">
            <wp:extent cx="5543550" cy="768985"/>
            <wp:effectExtent l="38100" t="38100" r="38100" b="311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1222"/>
                    <a:stretch/>
                  </pic:blipFill>
                  <pic:spPr bwMode="auto">
                    <a:xfrm>
                      <a:off x="0" y="0"/>
                      <a:ext cx="5543550" cy="76898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AA55C4" w:rsidRDefault="00AA55C4" w:rsidP="005659D8">
      <w:pPr>
        <w:jc w:val="center"/>
      </w:pPr>
      <w:r>
        <w:rPr>
          <w:noProof/>
          <w:lang w:eastAsia="es-AR"/>
        </w:rPr>
        <w:drawing>
          <wp:inline distT="0" distB="0" distL="0" distR="0" wp14:anchorId="4FEE38CF" wp14:editId="010647C0">
            <wp:extent cx="5612130" cy="1248410"/>
            <wp:effectExtent l="38100" t="38100" r="45720" b="4699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1248410"/>
                    </a:xfrm>
                    <a:prstGeom prst="rect">
                      <a:avLst/>
                    </a:prstGeom>
                    <a:ln w="28575">
                      <a:solidFill>
                        <a:srgbClr val="FF0000"/>
                      </a:solidFill>
                    </a:ln>
                  </pic:spPr>
                </pic:pic>
              </a:graphicData>
            </a:graphic>
          </wp:inline>
        </w:drawing>
      </w:r>
    </w:p>
    <w:p w:rsidR="00AA55C4" w:rsidRDefault="00AA55C4" w:rsidP="005659D8">
      <w:pPr>
        <w:jc w:val="center"/>
      </w:pPr>
      <w:r>
        <w:rPr>
          <w:noProof/>
          <w:lang w:eastAsia="es-AR"/>
        </w:rPr>
        <w:drawing>
          <wp:inline distT="0" distB="0" distL="0" distR="0" wp14:anchorId="75CB60AC" wp14:editId="1648B048">
            <wp:extent cx="2933700" cy="171450"/>
            <wp:effectExtent l="38100" t="38100" r="38100" b="3810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5940" t="47305" r="41785" b="38962"/>
                    <a:stretch/>
                  </pic:blipFill>
                  <pic:spPr bwMode="auto">
                    <a:xfrm>
                      <a:off x="0" y="0"/>
                      <a:ext cx="2933700" cy="17145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A55C4" w:rsidRDefault="00AA55C4" w:rsidP="005659D8">
      <w:pPr>
        <w:jc w:val="center"/>
      </w:pPr>
      <w:r w:rsidRPr="00AA55C4">
        <w:rPr>
          <w:b/>
        </w:rPr>
        <w:t>NOTA</w:t>
      </w:r>
      <w:r>
        <w:t xml:space="preserve">: </w:t>
      </w:r>
      <w:r w:rsidRPr="00AA55C4">
        <w:rPr>
          <w:highlight w:val="yellow"/>
        </w:rPr>
        <w:t>Ecuación 14.3</w:t>
      </w:r>
    </w:p>
    <w:p w:rsidR="00AA55C4" w:rsidRDefault="00AA55C4" w:rsidP="005659D8">
      <w:pPr>
        <w:jc w:val="center"/>
      </w:pPr>
      <w:r w:rsidRPr="00AA55C4">
        <w:rPr>
          <w:b/>
        </w:rPr>
        <w:t>NOTA</w:t>
      </w:r>
      <w:r>
        <w:t xml:space="preserve">: Se puede hacer el siguiente análisis. Como se ve, se indica que </w:t>
      </w:r>
      <w:r w:rsidRPr="00AA55C4">
        <w:rPr>
          <w:highlight w:val="yellow"/>
        </w:rPr>
        <w:t>el conjunto de los nodos padres está ampliamente incluido en el set de los nodos predecesores</w:t>
      </w:r>
      <w:r>
        <w:t xml:space="preserve">. Aún en el caso en que el </w:t>
      </w:r>
      <w:r>
        <w:lastRenderedPageBreak/>
        <w:t xml:space="preserve">conjunto de los padres no coincida con el conjunto de los predecesores, lo que se está indicando es que la probabilidad no cambia. Esto significa que </w:t>
      </w:r>
      <w:r w:rsidRPr="00AA55C4">
        <w:rPr>
          <w:highlight w:val="yellow"/>
        </w:rPr>
        <w:t>el resto de los nodos que no son padres de un nodo i no tienen efecto en la probabilidad condicional</w:t>
      </w:r>
      <w:r>
        <w:t>. Dicho de otro modo, que e</w:t>
      </w:r>
      <w:r w:rsidRPr="00AA55C4">
        <w:rPr>
          <w:highlight w:val="yellow"/>
        </w:rPr>
        <w:t>l nodo i es independiente de otros nodos predecesores que no sean padres</w:t>
      </w:r>
      <w:r>
        <w:t xml:space="preserve"> y solo los padres tienen influencia sobre la probabilidad condicional de un nodo dado. Esto tiene mucho sentido </w:t>
      </w:r>
      <w:r w:rsidRPr="00AA55C4">
        <w:rPr>
          <w:highlight w:val="yellow"/>
        </w:rPr>
        <w:t>e indica que cada nodo debe tener independencia condicional respecto del resto de predecesores dado sus padres</w:t>
      </w:r>
    </w:p>
    <w:p w:rsidR="00AA55C4" w:rsidRDefault="00AA55C4" w:rsidP="005659D8">
      <w:pPr>
        <w:jc w:val="center"/>
      </w:pPr>
      <w:r>
        <w:rPr>
          <w:noProof/>
          <w:lang w:eastAsia="es-AR"/>
        </w:rPr>
        <w:drawing>
          <wp:inline distT="0" distB="0" distL="0" distR="0" wp14:anchorId="0E72F390" wp14:editId="0BDF31F9">
            <wp:extent cx="5612130" cy="579755"/>
            <wp:effectExtent l="38100" t="38100" r="45720" b="2984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579755"/>
                    </a:xfrm>
                    <a:prstGeom prst="rect">
                      <a:avLst/>
                    </a:prstGeom>
                    <a:ln w="28575">
                      <a:solidFill>
                        <a:srgbClr val="FF0000"/>
                      </a:solidFill>
                    </a:ln>
                  </pic:spPr>
                </pic:pic>
              </a:graphicData>
            </a:graphic>
          </wp:inline>
        </w:drawing>
      </w:r>
    </w:p>
    <w:p w:rsidR="0085364D" w:rsidRDefault="0085364D" w:rsidP="0085364D">
      <w:pPr>
        <w:pStyle w:val="Ttulo4"/>
      </w:pPr>
      <w:r>
        <w:t>Receta</w:t>
      </w:r>
    </w:p>
    <w:p w:rsidR="00AA55C4" w:rsidRDefault="00AA55C4" w:rsidP="005659D8">
      <w:pPr>
        <w:jc w:val="center"/>
      </w:pPr>
      <w:r>
        <w:rPr>
          <w:noProof/>
          <w:lang w:eastAsia="es-AR"/>
        </w:rPr>
        <w:drawing>
          <wp:inline distT="0" distB="0" distL="0" distR="0" wp14:anchorId="61552B05" wp14:editId="3760A7EF">
            <wp:extent cx="5612130" cy="1692910"/>
            <wp:effectExtent l="38100" t="38100" r="45720" b="406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692910"/>
                    </a:xfrm>
                    <a:prstGeom prst="rect">
                      <a:avLst/>
                    </a:prstGeom>
                    <a:ln w="28575">
                      <a:solidFill>
                        <a:srgbClr val="FF0000"/>
                      </a:solidFill>
                    </a:ln>
                  </pic:spPr>
                </pic:pic>
              </a:graphicData>
            </a:graphic>
          </wp:inline>
        </w:drawing>
      </w:r>
    </w:p>
    <w:p w:rsidR="00AA55C4" w:rsidRDefault="00AA55C4" w:rsidP="005659D8">
      <w:pPr>
        <w:jc w:val="center"/>
      </w:pPr>
      <w:r>
        <w:rPr>
          <w:noProof/>
          <w:lang w:eastAsia="es-AR"/>
        </w:rPr>
        <w:drawing>
          <wp:inline distT="0" distB="0" distL="0" distR="0" wp14:anchorId="0AF0825A" wp14:editId="60CA444D">
            <wp:extent cx="5612130" cy="350520"/>
            <wp:effectExtent l="38100" t="38100" r="45720" b="3048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350520"/>
                    </a:xfrm>
                    <a:prstGeom prst="rect">
                      <a:avLst/>
                    </a:prstGeom>
                    <a:ln w="28575">
                      <a:solidFill>
                        <a:srgbClr val="FF0000"/>
                      </a:solidFill>
                    </a:ln>
                  </pic:spPr>
                </pic:pic>
              </a:graphicData>
            </a:graphic>
          </wp:inline>
        </w:drawing>
      </w:r>
    </w:p>
    <w:p w:rsidR="00AA55C4" w:rsidRDefault="00AA55C4" w:rsidP="005659D8">
      <w:pPr>
        <w:jc w:val="center"/>
      </w:pPr>
      <w:r>
        <w:rPr>
          <w:noProof/>
          <w:lang w:eastAsia="es-AR"/>
        </w:rPr>
        <w:lastRenderedPageBreak/>
        <w:drawing>
          <wp:inline distT="0" distB="0" distL="0" distR="0" wp14:anchorId="0889E77F" wp14:editId="09929CA2">
            <wp:extent cx="5612130" cy="2747645"/>
            <wp:effectExtent l="38100" t="38100" r="45720" b="3365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747645"/>
                    </a:xfrm>
                    <a:prstGeom prst="rect">
                      <a:avLst/>
                    </a:prstGeom>
                    <a:ln w="28575">
                      <a:solidFill>
                        <a:srgbClr val="FF0000"/>
                      </a:solidFill>
                    </a:ln>
                  </pic:spPr>
                </pic:pic>
              </a:graphicData>
            </a:graphic>
          </wp:inline>
        </w:drawing>
      </w:r>
    </w:p>
    <w:p w:rsidR="00AA55C4" w:rsidRDefault="007902CC" w:rsidP="005E3B85">
      <w:pPr>
        <w:pStyle w:val="Ttulo4"/>
      </w:pPr>
      <w:r>
        <w:t>Compacidad y ordenamiento de nodos</w:t>
      </w:r>
    </w:p>
    <w:p w:rsidR="005E3B85" w:rsidRDefault="005E3B85" w:rsidP="005E3B85">
      <w:pPr>
        <w:jc w:val="center"/>
      </w:pPr>
      <w:r>
        <w:rPr>
          <w:noProof/>
          <w:lang w:eastAsia="es-AR"/>
        </w:rPr>
        <w:drawing>
          <wp:inline distT="0" distB="0" distL="0" distR="0" wp14:anchorId="7BF698FF" wp14:editId="5D42C0EF">
            <wp:extent cx="5612130" cy="2576830"/>
            <wp:effectExtent l="38100" t="38100" r="45720" b="3302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576830"/>
                    </a:xfrm>
                    <a:prstGeom prst="rect">
                      <a:avLst/>
                    </a:prstGeom>
                    <a:ln w="28575">
                      <a:solidFill>
                        <a:srgbClr val="FF0000"/>
                      </a:solidFill>
                    </a:ln>
                  </pic:spPr>
                </pic:pic>
              </a:graphicData>
            </a:graphic>
          </wp:inline>
        </w:drawing>
      </w:r>
    </w:p>
    <w:p w:rsidR="007902CC" w:rsidRDefault="007902CC" w:rsidP="005E3B85">
      <w:pPr>
        <w:jc w:val="center"/>
      </w:pPr>
      <w:r w:rsidRPr="007902CC">
        <w:rPr>
          <w:b/>
        </w:rPr>
        <w:t>NOTA</w:t>
      </w:r>
      <w:r>
        <w:t xml:space="preserve">: Pero como se indica claramente, </w:t>
      </w:r>
      <w:r w:rsidRPr="007902CC">
        <w:rPr>
          <w:highlight w:val="yellow"/>
        </w:rPr>
        <w:t xml:space="preserve">el </w:t>
      </w:r>
      <w:proofErr w:type="spellStart"/>
      <w:r w:rsidRPr="007902CC">
        <w:rPr>
          <w:highlight w:val="yellow"/>
        </w:rPr>
        <w:t>estructuramiento</w:t>
      </w:r>
      <w:proofErr w:type="spellEnd"/>
      <w:r w:rsidRPr="007902CC">
        <w:rPr>
          <w:highlight w:val="yellow"/>
        </w:rPr>
        <w:t xml:space="preserve"> local es propiedad del sistema que se está representando</w:t>
      </w:r>
      <w:r>
        <w:t>. Puede sin embargo haber dominios en los que en cambio todos los nodos estén conectados entre sí y en ese caso es lo mismo que la tabla de distribución de probabilidad conjunta.</w:t>
      </w:r>
    </w:p>
    <w:p w:rsidR="007902CC" w:rsidRDefault="007902CC" w:rsidP="005E3B85">
      <w:pPr>
        <w:jc w:val="center"/>
      </w:pPr>
      <w:r w:rsidRPr="007902CC">
        <w:rPr>
          <w:b/>
        </w:rPr>
        <w:t>NOTA</w:t>
      </w:r>
      <w:r>
        <w:t xml:space="preserve">: Aun cuando haya dependencias entre todos los nodos de la red. </w:t>
      </w:r>
      <w:r w:rsidRPr="007902CC">
        <w:rPr>
          <w:highlight w:val="yellow"/>
        </w:rPr>
        <w:t>En los casos en que algunas de las dependencias sean tenues, es tal vez mejor ignorar las mismas</w:t>
      </w:r>
      <w:r>
        <w:t xml:space="preserve"> obteniendo una </w:t>
      </w:r>
      <w:r>
        <w:lastRenderedPageBreak/>
        <w:t>mejora en la complejidad a costas de una leve pérdida en precisión de la representación</w:t>
      </w:r>
    </w:p>
    <w:p w:rsidR="007902CC" w:rsidRDefault="007902CC" w:rsidP="007902CC">
      <w:r>
        <w:t xml:space="preserve">En algunos casos, un </w:t>
      </w:r>
      <w:r w:rsidRPr="007902CC">
        <w:rPr>
          <w:highlight w:val="yellow"/>
        </w:rPr>
        <w:t xml:space="preserve">ordenamiento inadecuado de los nodos, aun en sistemas con </w:t>
      </w:r>
      <w:proofErr w:type="spellStart"/>
      <w:r w:rsidRPr="007902CC">
        <w:rPr>
          <w:highlight w:val="yellow"/>
        </w:rPr>
        <w:t>estructuramiento</w:t>
      </w:r>
      <w:proofErr w:type="spellEnd"/>
      <w:r w:rsidRPr="007902CC">
        <w:rPr>
          <w:highlight w:val="yellow"/>
        </w:rPr>
        <w:t xml:space="preserve"> local puede dar como resultado redes complicadas</w:t>
      </w:r>
      <w:r>
        <w:t xml:space="preserve"> en las que hay que indicar una gran cantidad de números para representar la tabla de distribución conjunta completa:</w:t>
      </w:r>
    </w:p>
    <w:p w:rsidR="007902CC" w:rsidRDefault="007902CC" w:rsidP="005E3B85">
      <w:pPr>
        <w:jc w:val="center"/>
      </w:pPr>
      <w:r>
        <w:rPr>
          <w:noProof/>
          <w:lang w:eastAsia="es-AR"/>
        </w:rPr>
        <w:drawing>
          <wp:inline distT="0" distB="0" distL="0" distR="0" wp14:anchorId="05BC2D73" wp14:editId="646CF352">
            <wp:extent cx="5612130" cy="3372485"/>
            <wp:effectExtent l="38100" t="38100" r="45720" b="3746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3372485"/>
                    </a:xfrm>
                    <a:prstGeom prst="rect">
                      <a:avLst/>
                    </a:prstGeom>
                    <a:ln w="28575">
                      <a:solidFill>
                        <a:srgbClr val="FF0000"/>
                      </a:solidFill>
                    </a:ln>
                  </pic:spPr>
                </pic:pic>
              </a:graphicData>
            </a:graphic>
          </wp:inline>
        </w:drawing>
      </w:r>
    </w:p>
    <w:p w:rsidR="008B64D1" w:rsidRDefault="008B64D1" w:rsidP="005E3B85">
      <w:pPr>
        <w:jc w:val="center"/>
      </w:pPr>
      <w:r w:rsidRPr="008B64D1">
        <w:rPr>
          <w:b/>
        </w:rPr>
        <w:t>NOTA</w:t>
      </w:r>
      <w:r>
        <w:t xml:space="preserve">: Como se indica a continuación. </w:t>
      </w:r>
      <w:r w:rsidRPr="008B64D1">
        <w:rPr>
          <w:highlight w:val="yellow"/>
        </w:rPr>
        <w:t>Todas las redes, estas dos, y la primera que se presentó dan una representación de la misma tabla de distribución de probabilidad conjunta</w:t>
      </w:r>
    </w:p>
    <w:p w:rsidR="008520B8" w:rsidRDefault="007902CC" w:rsidP="008520B8">
      <w:pPr>
        <w:jc w:val="center"/>
      </w:pPr>
      <w:r>
        <w:rPr>
          <w:noProof/>
          <w:lang w:eastAsia="es-AR"/>
        </w:rPr>
        <w:lastRenderedPageBreak/>
        <w:drawing>
          <wp:inline distT="0" distB="0" distL="0" distR="0" wp14:anchorId="2324126F" wp14:editId="58D36E7A">
            <wp:extent cx="5612130" cy="2957830"/>
            <wp:effectExtent l="38100" t="38100" r="45720" b="3302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2957830"/>
                    </a:xfrm>
                    <a:prstGeom prst="rect">
                      <a:avLst/>
                    </a:prstGeom>
                    <a:ln w="28575">
                      <a:solidFill>
                        <a:srgbClr val="FF0000"/>
                      </a:solidFill>
                    </a:ln>
                  </pic:spPr>
                </pic:pic>
              </a:graphicData>
            </a:graphic>
          </wp:inline>
        </w:drawing>
      </w:r>
    </w:p>
    <w:p w:rsidR="008520B8" w:rsidRDefault="008520B8" w:rsidP="008520B8">
      <w:pPr>
        <w:pStyle w:val="Ttulo4"/>
      </w:pPr>
      <w:r>
        <w:t>Algunas consecuencias dadas de forma explícita acá</w:t>
      </w:r>
    </w:p>
    <w:p w:rsidR="008B64D1" w:rsidRDefault="008520B8" w:rsidP="005E3B85">
      <w:pPr>
        <w:jc w:val="center"/>
      </w:pPr>
      <w:r>
        <w:rPr>
          <w:noProof/>
          <w:lang w:eastAsia="es-AR"/>
        </w:rPr>
        <w:drawing>
          <wp:inline distT="0" distB="0" distL="0" distR="0" wp14:anchorId="51C31964" wp14:editId="2E7A651A">
            <wp:extent cx="5612130" cy="2262505"/>
            <wp:effectExtent l="38100" t="38100" r="45720" b="4254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2262505"/>
                    </a:xfrm>
                    <a:prstGeom prst="rect">
                      <a:avLst/>
                    </a:prstGeom>
                    <a:ln w="28575">
                      <a:solidFill>
                        <a:srgbClr val="FF0000"/>
                      </a:solidFill>
                    </a:ln>
                  </pic:spPr>
                </pic:pic>
              </a:graphicData>
            </a:graphic>
          </wp:inline>
        </w:drawing>
      </w:r>
    </w:p>
    <w:p w:rsidR="008520B8" w:rsidRDefault="008520B8" w:rsidP="008520B8">
      <w:pPr>
        <w:pStyle w:val="Prrafodelista"/>
        <w:numPr>
          <w:ilvl w:val="0"/>
          <w:numId w:val="10"/>
        </w:numPr>
      </w:pPr>
      <w:r w:rsidRPr="008520B8">
        <w:rPr>
          <w:highlight w:val="yellow"/>
        </w:rPr>
        <w:t>Cada nodo tiene independencia condicional del resto de nodos no descendientes dado sus padres</w:t>
      </w:r>
    </w:p>
    <w:p w:rsidR="008520B8" w:rsidRDefault="008520B8" w:rsidP="008520B8">
      <w:pPr>
        <w:pStyle w:val="Prrafodelista"/>
        <w:numPr>
          <w:ilvl w:val="0"/>
          <w:numId w:val="10"/>
        </w:numPr>
      </w:pPr>
      <w:r>
        <w:t xml:space="preserve">La </w:t>
      </w:r>
      <w:r w:rsidRPr="008520B8">
        <w:rPr>
          <w:highlight w:val="yellow"/>
        </w:rPr>
        <w:t>semántica numérica</w:t>
      </w:r>
      <w:r>
        <w:t xml:space="preserve"> dada por los números que representan las probabilidades condicionales </w:t>
      </w:r>
      <w:r w:rsidRPr="008520B8">
        <w:rPr>
          <w:highlight w:val="yellow"/>
        </w:rPr>
        <w:t>es equivalente a la semántica topológica</w:t>
      </w:r>
      <w:r>
        <w:t xml:space="preserve"> que especifica la independencia condicional entre nodos</w:t>
      </w:r>
    </w:p>
    <w:p w:rsidR="008520B8" w:rsidRDefault="00AD4ABB" w:rsidP="00AD4ABB">
      <w:pPr>
        <w:pStyle w:val="Ttulo4"/>
      </w:pPr>
      <w:r>
        <w:lastRenderedPageBreak/>
        <w:t xml:space="preserve">Relaciones de independencia condicional y </w:t>
      </w:r>
      <w:proofErr w:type="spellStart"/>
      <w:r>
        <w:t>Markow</w:t>
      </w:r>
      <w:proofErr w:type="spellEnd"/>
      <w:r>
        <w:t xml:space="preserve"> </w:t>
      </w:r>
      <w:proofErr w:type="spellStart"/>
      <w:r>
        <w:t>blanket</w:t>
      </w:r>
      <w:proofErr w:type="spellEnd"/>
    </w:p>
    <w:p w:rsidR="00AD4ABB" w:rsidRDefault="00AD4ABB" w:rsidP="00AD4ABB">
      <w:r>
        <w:rPr>
          <w:noProof/>
          <w:lang w:eastAsia="es-AR"/>
        </w:rPr>
        <w:drawing>
          <wp:inline distT="0" distB="0" distL="0" distR="0" wp14:anchorId="24FB40DF" wp14:editId="45CE7592">
            <wp:extent cx="5612130" cy="935355"/>
            <wp:effectExtent l="38100" t="38100" r="45720" b="3619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935355"/>
                    </a:xfrm>
                    <a:prstGeom prst="rect">
                      <a:avLst/>
                    </a:prstGeom>
                    <a:ln w="28575">
                      <a:solidFill>
                        <a:srgbClr val="FF0000"/>
                      </a:solidFill>
                    </a:ln>
                  </pic:spPr>
                </pic:pic>
              </a:graphicData>
            </a:graphic>
          </wp:inline>
        </w:drawing>
      </w:r>
    </w:p>
    <w:p w:rsidR="00AD4ABB" w:rsidRDefault="00AD4ABB" w:rsidP="00AD4ABB">
      <w:pPr>
        <w:jc w:val="center"/>
      </w:pPr>
      <w:r>
        <w:rPr>
          <w:noProof/>
          <w:lang w:eastAsia="es-AR"/>
        </w:rPr>
        <w:drawing>
          <wp:inline distT="0" distB="0" distL="0" distR="0" wp14:anchorId="62002781" wp14:editId="15A5BE38">
            <wp:extent cx="5612130" cy="3114675"/>
            <wp:effectExtent l="38100" t="38100" r="45720" b="476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3114675"/>
                    </a:xfrm>
                    <a:prstGeom prst="rect">
                      <a:avLst/>
                    </a:prstGeom>
                    <a:ln w="28575">
                      <a:solidFill>
                        <a:srgbClr val="FF0000"/>
                      </a:solidFill>
                    </a:ln>
                  </pic:spPr>
                </pic:pic>
              </a:graphicData>
            </a:graphic>
          </wp:inline>
        </w:drawing>
      </w:r>
    </w:p>
    <w:p w:rsidR="00AD4ABB" w:rsidRDefault="00AD4ABB" w:rsidP="00AD4ABB">
      <w:pPr>
        <w:pStyle w:val="Ttulo4"/>
      </w:pPr>
      <w:r>
        <w:t>Representaciones de las distribuciones de probabilidad condicional</w:t>
      </w:r>
    </w:p>
    <w:p w:rsidR="00AD4ABB" w:rsidRDefault="00AD4ABB" w:rsidP="00AD4ABB">
      <w:pPr>
        <w:jc w:val="center"/>
      </w:pPr>
      <w:r>
        <w:t>Ahora buscamos una forma de representar de forma eficiente las distribuciones de probabilidad condicional que pueden hacerse muy grandes en los casos en que hay una gran cantidad de nodos adyacentes a cualquiera dado</w:t>
      </w:r>
    </w:p>
    <w:p w:rsidR="00AD4ABB" w:rsidRDefault="00AD4ABB" w:rsidP="00AD4ABB">
      <w:pPr>
        <w:pStyle w:val="Ttulo4"/>
      </w:pPr>
      <w:r>
        <w:lastRenderedPageBreak/>
        <w:t>Nodos deterministas</w:t>
      </w:r>
    </w:p>
    <w:p w:rsidR="00AD4ABB" w:rsidRDefault="00AD4ABB" w:rsidP="00AD4ABB">
      <w:pPr>
        <w:jc w:val="center"/>
      </w:pPr>
      <w:r>
        <w:rPr>
          <w:noProof/>
          <w:lang w:eastAsia="es-AR"/>
        </w:rPr>
        <w:drawing>
          <wp:inline distT="0" distB="0" distL="0" distR="0" wp14:anchorId="04E947AA" wp14:editId="365C56DB">
            <wp:extent cx="5612130" cy="1825625"/>
            <wp:effectExtent l="38100" t="38100" r="45720" b="412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1825625"/>
                    </a:xfrm>
                    <a:prstGeom prst="rect">
                      <a:avLst/>
                    </a:prstGeom>
                    <a:ln w="28575">
                      <a:solidFill>
                        <a:srgbClr val="FF0000"/>
                      </a:solidFill>
                    </a:ln>
                  </pic:spPr>
                </pic:pic>
              </a:graphicData>
            </a:graphic>
          </wp:inline>
        </w:drawing>
      </w:r>
    </w:p>
    <w:p w:rsidR="00AD4ABB" w:rsidRDefault="00AD4ABB" w:rsidP="00AD4ABB">
      <w:pPr>
        <w:pStyle w:val="Ttulo4"/>
      </w:pPr>
      <w:proofErr w:type="spellStart"/>
      <w:r>
        <w:t>Noisy</w:t>
      </w:r>
      <w:proofErr w:type="spellEnd"/>
      <w:r>
        <w:t xml:space="preserve"> OR</w:t>
      </w:r>
    </w:p>
    <w:p w:rsidR="00AD4ABB" w:rsidRDefault="00AD4ABB" w:rsidP="00AD4ABB">
      <w:pPr>
        <w:jc w:val="center"/>
      </w:pPr>
      <w:r>
        <w:rPr>
          <w:noProof/>
          <w:lang w:eastAsia="es-AR"/>
        </w:rPr>
        <w:drawing>
          <wp:inline distT="0" distB="0" distL="0" distR="0" wp14:anchorId="0B65865E" wp14:editId="09188C12">
            <wp:extent cx="5612130" cy="908685"/>
            <wp:effectExtent l="38100" t="38100" r="45720" b="4381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908685"/>
                    </a:xfrm>
                    <a:prstGeom prst="rect">
                      <a:avLst/>
                    </a:prstGeom>
                    <a:ln w="28575">
                      <a:solidFill>
                        <a:srgbClr val="FF0000"/>
                      </a:solidFill>
                    </a:ln>
                  </pic:spPr>
                </pic:pic>
              </a:graphicData>
            </a:graphic>
          </wp:inline>
        </w:drawing>
      </w:r>
    </w:p>
    <w:p w:rsidR="00BB6B8F" w:rsidRDefault="00BB6B8F" w:rsidP="00AD4ABB">
      <w:pPr>
        <w:jc w:val="center"/>
      </w:pPr>
      <w:r>
        <w:rPr>
          <w:noProof/>
          <w:lang w:eastAsia="es-AR"/>
        </w:rPr>
        <w:drawing>
          <wp:inline distT="0" distB="0" distL="0" distR="0" wp14:anchorId="75EE14C1" wp14:editId="60D0B87B">
            <wp:extent cx="5612130" cy="1452245"/>
            <wp:effectExtent l="38100" t="38100" r="45720" b="3365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1452245"/>
                    </a:xfrm>
                    <a:prstGeom prst="rect">
                      <a:avLst/>
                    </a:prstGeom>
                    <a:ln w="28575">
                      <a:solidFill>
                        <a:srgbClr val="FF0000"/>
                      </a:solidFill>
                    </a:ln>
                  </pic:spPr>
                </pic:pic>
              </a:graphicData>
            </a:graphic>
          </wp:inline>
        </w:drawing>
      </w:r>
    </w:p>
    <w:p w:rsidR="00BB6B8F" w:rsidRDefault="00BB6B8F" w:rsidP="00AD4ABB">
      <w:pPr>
        <w:jc w:val="center"/>
      </w:pPr>
      <w:r>
        <w:rPr>
          <w:noProof/>
          <w:lang w:eastAsia="es-AR"/>
        </w:rPr>
        <w:drawing>
          <wp:inline distT="0" distB="0" distL="0" distR="0" wp14:anchorId="319EE5F9" wp14:editId="0F2F3AF9">
            <wp:extent cx="3429000" cy="762000"/>
            <wp:effectExtent l="38100" t="38100" r="38100" b="3810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29000" cy="762000"/>
                    </a:xfrm>
                    <a:prstGeom prst="rect">
                      <a:avLst/>
                    </a:prstGeom>
                    <a:ln w="28575">
                      <a:solidFill>
                        <a:srgbClr val="FF0000"/>
                      </a:solidFill>
                    </a:ln>
                  </pic:spPr>
                </pic:pic>
              </a:graphicData>
            </a:graphic>
          </wp:inline>
        </w:drawing>
      </w:r>
    </w:p>
    <w:p w:rsidR="00BB6B8F" w:rsidRDefault="00BB6B8F" w:rsidP="00AD4ABB">
      <w:pPr>
        <w:jc w:val="center"/>
      </w:pPr>
      <w:r>
        <w:rPr>
          <w:noProof/>
          <w:lang w:eastAsia="es-AR"/>
        </w:rPr>
        <w:drawing>
          <wp:inline distT="0" distB="0" distL="0" distR="0" wp14:anchorId="76FB6261" wp14:editId="7374C653">
            <wp:extent cx="3000375" cy="390525"/>
            <wp:effectExtent l="38100" t="38100" r="47625" b="476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9804" b="9804"/>
                    <a:stretch/>
                  </pic:blipFill>
                  <pic:spPr bwMode="auto">
                    <a:xfrm>
                      <a:off x="0" y="0"/>
                      <a:ext cx="3000375" cy="390525"/>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BB6B8F" w:rsidRDefault="00BB6B8F" w:rsidP="00AD4ABB">
      <w:pPr>
        <w:jc w:val="center"/>
      </w:pPr>
      <w:r>
        <w:rPr>
          <w:noProof/>
          <w:lang w:eastAsia="es-AR"/>
        </w:rPr>
        <w:lastRenderedPageBreak/>
        <w:drawing>
          <wp:inline distT="0" distB="0" distL="0" distR="0" wp14:anchorId="44A2D005" wp14:editId="624DE484">
            <wp:extent cx="4352925" cy="197167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2925" cy="1971675"/>
                    </a:xfrm>
                    <a:prstGeom prst="rect">
                      <a:avLst/>
                    </a:prstGeom>
                  </pic:spPr>
                </pic:pic>
              </a:graphicData>
            </a:graphic>
          </wp:inline>
        </w:drawing>
      </w:r>
    </w:p>
    <w:p w:rsidR="00BB6B8F" w:rsidRDefault="00BB6B8F" w:rsidP="00AD4ABB">
      <w:pPr>
        <w:jc w:val="center"/>
      </w:pPr>
      <w:r>
        <w:rPr>
          <w:noProof/>
          <w:lang w:eastAsia="es-AR"/>
        </w:rPr>
        <w:drawing>
          <wp:inline distT="0" distB="0" distL="0" distR="0" wp14:anchorId="762BE98F" wp14:editId="59B91244">
            <wp:extent cx="5612130" cy="384810"/>
            <wp:effectExtent l="38100" t="38100" r="45720" b="342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384810"/>
                    </a:xfrm>
                    <a:prstGeom prst="rect">
                      <a:avLst/>
                    </a:prstGeom>
                    <a:ln w="28575">
                      <a:solidFill>
                        <a:srgbClr val="FF0000"/>
                      </a:solidFill>
                    </a:ln>
                  </pic:spPr>
                </pic:pic>
              </a:graphicData>
            </a:graphic>
          </wp:inline>
        </w:drawing>
      </w:r>
    </w:p>
    <w:p w:rsidR="00AD4ABB" w:rsidRDefault="00BB6B8F" w:rsidP="00373B8B">
      <w:pPr>
        <w:jc w:val="center"/>
      </w:pPr>
      <w:r w:rsidRPr="00BB6B8F">
        <w:rPr>
          <w:b/>
        </w:rPr>
        <w:t>CONCLUSIÓN</w:t>
      </w:r>
      <w:r>
        <w:t xml:space="preserve">: Este método </w:t>
      </w:r>
      <w:r w:rsidRPr="00BB6B8F">
        <w:rPr>
          <w:highlight w:val="yellow"/>
        </w:rPr>
        <w:t>nos permitió construir la tabla de distribución de probabilidad condicional de una variable pero en lugar de indicar la probabilidad condicional para todas las combinaciones de los valores de los padres solamente necesitamos la probabilidad de inhibición para cada uno de ellos</w:t>
      </w:r>
      <w:r>
        <w:t>. De esta manera se hace más manejable</w:t>
      </w:r>
    </w:p>
    <w:p w:rsidR="00612D13" w:rsidRDefault="00612D13" w:rsidP="00612D13">
      <w:pPr>
        <w:pStyle w:val="Ttulo3"/>
      </w:pPr>
      <w:r>
        <w:t>Inferencia por enumeración</w:t>
      </w:r>
    </w:p>
    <w:p w:rsidR="00373B8B" w:rsidRDefault="00612D13" w:rsidP="00373B8B">
      <w:pPr>
        <w:jc w:val="center"/>
      </w:pPr>
      <w:r>
        <w:rPr>
          <w:noProof/>
          <w:lang w:eastAsia="es-AR"/>
        </w:rPr>
        <w:drawing>
          <wp:inline distT="0" distB="0" distL="0" distR="0" wp14:anchorId="37764FC7" wp14:editId="492635CA">
            <wp:extent cx="5612130" cy="1741170"/>
            <wp:effectExtent l="38100" t="38100" r="45720" b="304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1741170"/>
                    </a:xfrm>
                    <a:prstGeom prst="rect">
                      <a:avLst/>
                    </a:prstGeom>
                    <a:ln w="28575">
                      <a:solidFill>
                        <a:srgbClr val="FF0000"/>
                      </a:solidFill>
                    </a:ln>
                  </pic:spPr>
                </pic:pic>
              </a:graphicData>
            </a:graphic>
          </wp:inline>
        </w:drawing>
      </w:r>
    </w:p>
    <w:p w:rsidR="00612D13" w:rsidRDefault="00612D13" w:rsidP="00373B8B">
      <w:pPr>
        <w:jc w:val="center"/>
      </w:pPr>
      <w:r>
        <w:rPr>
          <w:noProof/>
          <w:lang w:eastAsia="es-AR"/>
        </w:rPr>
        <w:drawing>
          <wp:inline distT="0" distB="0" distL="0" distR="0" wp14:anchorId="3C446CE8" wp14:editId="2812E42A">
            <wp:extent cx="2381250" cy="323850"/>
            <wp:effectExtent l="38100" t="38100" r="38100" b="3810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a:stretch/>
                  </pic:blipFill>
                  <pic:spPr bwMode="auto">
                    <a:xfrm>
                      <a:off x="0" y="0"/>
                      <a:ext cx="2381250" cy="32385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2D13" w:rsidRDefault="00612D13" w:rsidP="00373B8B">
      <w:pPr>
        <w:jc w:val="center"/>
      </w:pPr>
      <w:r w:rsidRPr="00612D13">
        <w:rPr>
          <w:b/>
        </w:rPr>
        <w:t>NOTA</w:t>
      </w:r>
      <w:r>
        <w:t xml:space="preserve">: </w:t>
      </w:r>
      <w:r w:rsidRPr="00612D13">
        <w:rPr>
          <w:highlight w:val="yellow"/>
        </w:rPr>
        <w:t>Ecuación 13.9</w:t>
      </w:r>
    </w:p>
    <w:p w:rsidR="00612D13" w:rsidRDefault="00612D13" w:rsidP="00373B8B">
      <w:pPr>
        <w:jc w:val="center"/>
      </w:pPr>
      <w:r>
        <w:rPr>
          <w:noProof/>
          <w:lang w:eastAsia="es-AR"/>
        </w:rPr>
        <w:drawing>
          <wp:inline distT="0" distB="0" distL="0" distR="0" wp14:anchorId="4E72B173" wp14:editId="210E7653">
            <wp:extent cx="2638425" cy="371475"/>
            <wp:effectExtent l="38100" t="38100" r="47625" b="476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6789" t="77543" r="46198" b="11500"/>
                    <a:stretch/>
                  </pic:blipFill>
                  <pic:spPr bwMode="auto">
                    <a:xfrm>
                      <a:off x="0" y="0"/>
                      <a:ext cx="2638425" cy="37147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2D13" w:rsidRDefault="00612D13" w:rsidP="00373B8B">
      <w:pPr>
        <w:jc w:val="center"/>
      </w:pPr>
      <w:r w:rsidRPr="00612D13">
        <w:rPr>
          <w:b/>
        </w:rPr>
        <w:t>NOTA</w:t>
      </w:r>
      <w:r>
        <w:t xml:space="preserve">: </w:t>
      </w:r>
      <w:r w:rsidRPr="00612D13">
        <w:rPr>
          <w:highlight w:val="yellow"/>
        </w:rPr>
        <w:t>Ecuación 14.2</w:t>
      </w:r>
    </w:p>
    <w:p w:rsidR="00612D13" w:rsidRDefault="00612D13" w:rsidP="00373B8B">
      <w:pPr>
        <w:jc w:val="center"/>
      </w:pPr>
      <w:r>
        <w:rPr>
          <w:noProof/>
          <w:lang w:eastAsia="es-AR"/>
        </w:rPr>
        <w:lastRenderedPageBreak/>
        <w:drawing>
          <wp:inline distT="0" distB="0" distL="0" distR="0" wp14:anchorId="28BDA5BD" wp14:editId="4DAA2E9F">
            <wp:extent cx="5612130" cy="520065"/>
            <wp:effectExtent l="38100" t="38100" r="45720" b="3238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520065"/>
                    </a:xfrm>
                    <a:prstGeom prst="rect">
                      <a:avLst/>
                    </a:prstGeom>
                    <a:ln w="28575">
                      <a:solidFill>
                        <a:srgbClr val="FF0000"/>
                      </a:solidFill>
                    </a:ln>
                  </pic:spPr>
                </pic:pic>
              </a:graphicData>
            </a:graphic>
          </wp:inline>
        </w:drawing>
      </w:r>
    </w:p>
    <w:p w:rsidR="00612D13" w:rsidRDefault="00612D13" w:rsidP="00373B8B">
      <w:pPr>
        <w:jc w:val="center"/>
      </w:pPr>
      <w:r>
        <w:rPr>
          <w:noProof/>
          <w:lang w:eastAsia="es-AR"/>
        </w:rPr>
        <w:drawing>
          <wp:inline distT="0" distB="0" distL="0" distR="0" wp14:anchorId="65D913F5" wp14:editId="5A39F00E">
            <wp:extent cx="5612130" cy="1381125"/>
            <wp:effectExtent l="38100" t="38100" r="45720" b="476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3871"/>
                    <a:stretch/>
                  </pic:blipFill>
                  <pic:spPr bwMode="auto">
                    <a:xfrm>
                      <a:off x="0" y="0"/>
                      <a:ext cx="5612130" cy="138112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2D13" w:rsidRDefault="00612D13" w:rsidP="00373B8B">
      <w:pPr>
        <w:jc w:val="center"/>
      </w:pPr>
      <w:r>
        <w:rPr>
          <w:noProof/>
          <w:lang w:eastAsia="es-AR"/>
        </w:rPr>
        <w:drawing>
          <wp:inline distT="0" distB="0" distL="0" distR="0" wp14:anchorId="1F5ECB39" wp14:editId="12A71CF5">
            <wp:extent cx="3838575" cy="423545"/>
            <wp:effectExtent l="38100" t="38100" r="47625" b="3365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6450" t="76654" r="25152"/>
                    <a:stretch/>
                  </pic:blipFill>
                  <pic:spPr bwMode="auto">
                    <a:xfrm>
                      <a:off x="0" y="0"/>
                      <a:ext cx="3838575" cy="423545"/>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2D13" w:rsidRDefault="00612D13" w:rsidP="00373B8B">
      <w:pPr>
        <w:jc w:val="center"/>
      </w:pPr>
      <w:r>
        <w:rPr>
          <w:noProof/>
          <w:lang w:eastAsia="es-AR"/>
        </w:rPr>
        <w:drawing>
          <wp:inline distT="0" distB="0" distL="0" distR="0" wp14:anchorId="2EC01B63" wp14:editId="5B0996C2">
            <wp:extent cx="4067175" cy="485775"/>
            <wp:effectExtent l="38100" t="38100" r="47625" b="476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175" cy="485775"/>
                    </a:xfrm>
                    <a:prstGeom prst="rect">
                      <a:avLst/>
                    </a:prstGeom>
                    <a:ln w="28575">
                      <a:solidFill>
                        <a:srgbClr val="FF0000"/>
                      </a:solidFill>
                    </a:ln>
                  </pic:spPr>
                </pic:pic>
              </a:graphicData>
            </a:graphic>
          </wp:inline>
        </w:drawing>
      </w:r>
    </w:p>
    <w:p w:rsidR="00612D13" w:rsidRDefault="00612D13" w:rsidP="00373B8B">
      <w:pPr>
        <w:jc w:val="center"/>
      </w:pPr>
      <w:r>
        <w:rPr>
          <w:noProof/>
          <w:lang w:eastAsia="es-AR"/>
        </w:rPr>
        <w:drawing>
          <wp:inline distT="0" distB="0" distL="0" distR="0" wp14:anchorId="2C0D0EE5" wp14:editId="68EAEEEE">
            <wp:extent cx="5612130" cy="3714115"/>
            <wp:effectExtent l="38100" t="38100" r="45720" b="3873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3714115"/>
                    </a:xfrm>
                    <a:prstGeom prst="rect">
                      <a:avLst/>
                    </a:prstGeom>
                    <a:ln w="28575">
                      <a:solidFill>
                        <a:srgbClr val="FF0000"/>
                      </a:solidFill>
                    </a:ln>
                  </pic:spPr>
                </pic:pic>
              </a:graphicData>
            </a:graphic>
          </wp:inline>
        </w:drawing>
      </w:r>
    </w:p>
    <w:p w:rsidR="00612D13" w:rsidRDefault="00612D13" w:rsidP="00373B8B">
      <w:pPr>
        <w:jc w:val="center"/>
      </w:pPr>
      <w:r>
        <w:rPr>
          <w:noProof/>
          <w:lang w:eastAsia="es-AR"/>
        </w:rPr>
        <w:lastRenderedPageBreak/>
        <w:drawing>
          <wp:inline distT="0" distB="0" distL="0" distR="0" wp14:anchorId="5D25DE5A" wp14:editId="639D0B7E">
            <wp:extent cx="5591965" cy="3314700"/>
            <wp:effectExtent l="38100" t="38100" r="46990" b="3810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3089"/>
                    <a:stretch/>
                  </pic:blipFill>
                  <pic:spPr bwMode="auto">
                    <a:xfrm>
                      <a:off x="0" y="0"/>
                      <a:ext cx="5595987" cy="3317084"/>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rsidR="00612D13" w:rsidRDefault="00612D13" w:rsidP="00373B8B">
      <w:pPr>
        <w:jc w:val="center"/>
      </w:pPr>
      <w:r>
        <w:rPr>
          <w:noProof/>
          <w:lang w:eastAsia="es-AR"/>
        </w:rPr>
        <w:drawing>
          <wp:inline distT="0" distB="0" distL="0" distR="0" wp14:anchorId="3DFE3269" wp14:editId="710295E1">
            <wp:extent cx="5612130" cy="3543300"/>
            <wp:effectExtent l="38100" t="38100" r="45720" b="3810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3543300"/>
                    </a:xfrm>
                    <a:prstGeom prst="rect">
                      <a:avLst/>
                    </a:prstGeom>
                    <a:ln w="28575">
                      <a:solidFill>
                        <a:srgbClr val="FF0000"/>
                      </a:solidFill>
                    </a:ln>
                  </pic:spPr>
                </pic:pic>
              </a:graphicData>
            </a:graphic>
          </wp:inline>
        </w:drawing>
      </w:r>
    </w:p>
    <w:p w:rsidR="00277209" w:rsidRDefault="00277209" w:rsidP="00373B8B">
      <w:pPr>
        <w:jc w:val="center"/>
      </w:pPr>
    </w:p>
    <w:p w:rsidR="00277209" w:rsidRDefault="00277209" w:rsidP="00373B8B">
      <w:pPr>
        <w:jc w:val="center"/>
      </w:pPr>
    </w:p>
    <w:p w:rsidR="00277209" w:rsidRDefault="00277209" w:rsidP="00373B8B">
      <w:pPr>
        <w:jc w:val="center"/>
      </w:pPr>
    </w:p>
    <w:p w:rsidR="00277209" w:rsidRDefault="00277209" w:rsidP="00277209">
      <w:pPr>
        <w:pStyle w:val="Ttulo4"/>
      </w:pPr>
      <w:r>
        <w:lastRenderedPageBreak/>
        <w:t>El algoritmo de eliminación de variables</w:t>
      </w:r>
    </w:p>
    <w:p w:rsidR="00277209" w:rsidRDefault="00277209" w:rsidP="00373B8B">
      <w:pPr>
        <w:jc w:val="center"/>
      </w:pPr>
      <w:r>
        <w:rPr>
          <w:noProof/>
          <w:lang w:eastAsia="es-AR"/>
        </w:rPr>
        <w:drawing>
          <wp:inline distT="0" distB="0" distL="0" distR="0" wp14:anchorId="33F9B31F" wp14:editId="57BC1366">
            <wp:extent cx="5612130" cy="1316355"/>
            <wp:effectExtent l="38100" t="38100" r="45720" b="3619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1316355"/>
                    </a:xfrm>
                    <a:prstGeom prst="rect">
                      <a:avLst/>
                    </a:prstGeom>
                    <a:ln w="28575">
                      <a:solidFill>
                        <a:srgbClr val="FF0000"/>
                      </a:solidFill>
                    </a:ln>
                  </pic:spPr>
                </pic:pic>
              </a:graphicData>
            </a:graphic>
          </wp:inline>
        </w:drawing>
      </w:r>
    </w:p>
    <w:p w:rsidR="00277209" w:rsidRDefault="00277209" w:rsidP="00373B8B">
      <w:pPr>
        <w:jc w:val="center"/>
      </w:pPr>
      <w:r>
        <w:rPr>
          <w:noProof/>
          <w:lang w:eastAsia="es-AR"/>
        </w:rPr>
        <w:drawing>
          <wp:inline distT="0" distB="0" distL="0" distR="0" wp14:anchorId="2896A866" wp14:editId="16AEBEFD">
            <wp:extent cx="5238750" cy="628650"/>
            <wp:effectExtent l="38100" t="38100" r="38100" b="3810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237" t="10843" r="1590" b="9639"/>
                    <a:stretch/>
                  </pic:blipFill>
                  <pic:spPr bwMode="auto">
                    <a:xfrm>
                      <a:off x="0" y="0"/>
                      <a:ext cx="5238750" cy="628650"/>
                    </a:xfrm>
                    <a:prstGeom prst="rect">
                      <a:avLst/>
                    </a:prstGeom>
                    <a:ln w="38100">
                      <a:solidFill>
                        <a:srgbClr val="FF0000"/>
                      </a:solidFill>
                    </a:ln>
                    <a:extLst>
                      <a:ext uri="{53640926-AAD7-44D8-BBD7-CCE9431645EC}">
                        <a14:shadowObscured xmlns:a14="http://schemas.microsoft.com/office/drawing/2010/main"/>
                      </a:ext>
                    </a:extLst>
                  </pic:spPr>
                </pic:pic>
              </a:graphicData>
            </a:graphic>
          </wp:inline>
        </w:drawing>
      </w:r>
    </w:p>
    <w:p w:rsidR="00277209" w:rsidRDefault="00277209" w:rsidP="00373B8B">
      <w:pPr>
        <w:jc w:val="center"/>
      </w:pPr>
      <w:r w:rsidRPr="00277209">
        <w:rPr>
          <w:b/>
        </w:rPr>
        <w:t>NOTA</w:t>
      </w:r>
      <w:r>
        <w:t>: Esta expresión de arriba viene del ejemplo del ladrón de antes. Qué tenía la siguiente expresión</w:t>
      </w:r>
    </w:p>
    <w:p w:rsidR="00277209" w:rsidRDefault="00277209" w:rsidP="00373B8B">
      <w:pPr>
        <w:jc w:val="center"/>
      </w:pPr>
      <w:r>
        <w:rPr>
          <w:noProof/>
          <w:lang w:eastAsia="es-AR"/>
        </w:rPr>
        <w:drawing>
          <wp:inline distT="0" distB="0" distL="0" distR="0" wp14:anchorId="17BCF835" wp14:editId="478AC2F3">
            <wp:extent cx="4067175" cy="485775"/>
            <wp:effectExtent l="38100" t="38100" r="47625" b="476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175" cy="485775"/>
                    </a:xfrm>
                    <a:prstGeom prst="rect">
                      <a:avLst/>
                    </a:prstGeom>
                    <a:ln w="28575">
                      <a:solidFill>
                        <a:srgbClr val="FF0000"/>
                      </a:solidFill>
                    </a:ln>
                  </pic:spPr>
                </pic:pic>
              </a:graphicData>
            </a:graphic>
          </wp:inline>
        </w:drawing>
      </w:r>
    </w:p>
    <w:p w:rsidR="00277209" w:rsidRDefault="00277209" w:rsidP="00373B8B">
      <w:pPr>
        <w:jc w:val="center"/>
      </w:pPr>
      <w:r>
        <w:rPr>
          <w:noProof/>
          <w:lang w:eastAsia="es-AR"/>
        </w:rPr>
        <w:drawing>
          <wp:inline distT="0" distB="0" distL="0" distR="0" wp14:anchorId="41519208" wp14:editId="6794006D">
            <wp:extent cx="5612130" cy="2326640"/>
            <wp:effectExtent l="38100" t="38100" r="45720" b="3556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2326640"/>
                    </a:xfrm>
                    <a:prstGeom prst="rect">
                      <a:avLst/>
                    </a:prstGeom>
                    <a:ln w="28575">
                      <a:solidFill>
                        <a:srgbClr val="FF0000"/>
                      </a:solidFill>
                    </a:ln>
                  </pic:spPr>
                </pic:pic>
              </a:graphicData>
            </a:graphic>
          </wp:inline>
        </w:drawing>
      </w:r>
    </w:p>
    <w:p w:rsidR="00277209" w:rsidRDefault="00277209" w:rsidP="00373B8B">
      <w:pPr>
        <w:jc w:val="center"/>
      </w:pPr>
      <w:r>
        <w:rPr>
          <w:noProof/>
          <w:lang w:eastAsia="es-AR"/>
        </w:rPr>
        <w:lastRenderedPageBreak/>
        <w:drawing>
          <wp:inline distT="0" distB="0" distL="0" distR="0" wp14:anchorId="7CB17AC7" wp14:editId="03A82280">
            <wp:extent cx="5612130" cy="4392295"/>
            <wp:effectExtent l="38100" t="38100" r="45720" b="4635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4392295"/>
                    </a:xfrm>
                    <a:prstGeom prst="rect">
                      <a:avLst/>
                    </a:prstGeom>
                    <a:ln w="28575">
                      <a:solidFill>
                        <a:srgbClr val="FF0000"/>
                      </a:solidFill>
                    </a:ln>
                  </pic:spPr>
                </pic:pic>
              </a:graphicData>
            </a:graphic>
          </wp:inline>
        </w:drawing>
      </w:r>
    </w:p>
    <w:p w:rsidR="00277209" w:rsidRDefault="00277209" w:rsidP="00373B8B">
      <w:pPr>
        <w:jc w:val="center"/>
      </w:pPr>
      <w:r>
        <w:rPr>
          <w:noProof/>
          <w:lang w:eastAsia="es-AR"/>
        </w:rPr>
        <w:drawing>
          <wp:inline distT="0" distB="0" distL="0" distR="0" wp14:anchorId="072E907D" wp14:editId="6F5DD3BA">
            <wp:extent cx="5612130" cy="2418715"/>
            <wp:effectExtent l="38100" t="38100" r="45720" b="387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2418715"/>
                    </a:xfrm>
                    <a:prstGeom prst="rect">
                      <a:avLst/>
                    </a:prstGeom>
                    <a:ln w="28575">
                      <a:solidFill>
                        <a:srgbClr val="FF0000"/>
                      </a:solidFill>
                    </a:ln>
                  </pic:spPr>
                </pic:pic>
              </a:graphicData>
            </a:graphic>
          </wp:inline>
        </w:drawing>
      </w:r>
    </w:p>
    <w:p w:rsidR="007156AF" w:rsidRDefault="007156AF" w:rsidP="00373B8B">
      <w:pPr>
        <w:jc w:val="center"/>
      </w:pPr>
    </w:p>
    <w:p w:rsidR="00277209" w:rsidRDefault="007156AF" w:rsidP="00373B8B">
      <w:pPr>
        <w:jc w:val="center"/>
      </w:pPr>
      <w:r>
        <w:rPr>
          <w:noProof/>
          <w:lang w:eastAsia="es-AR"/>
        </w:rPr>
        <w:lastRenderedPageBreak/>
        <w:drawing>
          <wp:inline distT="0" distB="0" distL="0" distR="0" wp14:anchorId="2838B1C3" wp14:editId="70840999">
            <wp:extent cx="5612130" cy="2139950"/>
            <wp:effectExtent l="38100" t="38100" r="45720" b="317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2139950"/>
                    </a:xfrm>
                    <a:prstGeom prst="rect">
                      <a:avLst/>
                    </a:prstGeom>
                    <a:ln w="28575">
                      <a:solidFill>
                        <a:srgbClr val="FF0000"/>
                      </a:solidFill>
                    </a:ln>
                  </pic:spPr>
                </pic:pic>
              </a:graphicData>
            </a:graphic>
          </wp:inline>
        </w:drawing>
      </w:r>
    </w:p>
    <w:p w:rsidR="007156AF" w:rsidRDefault="007156AF" w:rsidP="00373B8B">
      <w:pPr>
        <w:jc w:val="center"/>
      </w:pPr>
      <w:r>
        <w:rPr>
          <w:noProof/>
          <w:lang w:eastAsia="es-AR"/>
        </w:rPr>
        <w:drawing>
          <wp:inline distT="0" distB="0" distL="0" distR="0" wp14:anchorId="5EC481A4" wp14:editId="33AE5BA7">
            <wp:extent cx="5612130" cy="3505200"/>
            <wp:effectExtent l="38100" t="38100" r="45720" b="3810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3505200"/>
                    </a:xfrm>
                    <a:prstGeom prst="rect">
                      <a:avLst/>
                    </a:prstGeom>
                    <a:ln w="28575">
                      <a:solidFill>
                        <a:srgbClr val="FF0000"/>
                      </a:solidFill>
                    </a:ln>
                  </pic:spPr>
                </pic:pic>
              </a:graphicData>
            </a:graphic>
          </wp:inline>
        </w:drawing>
      </w:r>
    </w:p>
    <w:p w:rsidR="007156AF" w:rsidRDefault="007156AF" w:rsidP="00373B8B">
      <w:pPr>
        <w:jc w:val="center"/>
      </w:pPr>
      <w:r>
        <w:rPr>
          <w:noProof/>
          <w:lang w:eastAsia="es-AR"/>
        </w:rPr>
        <w:lastRenderedPageBreak/>
        <w:drawing>
          <wp:inline distT="0" distB="0" distL="0" distR="0" wp14:anchorId="351E2F17" wp14:editId="62EAA44B">
            <wp:extent cx="5612130" cy="2198370"/>
            <wp:effectExtent l="38100" t="38100" r="45720" b="304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2198370"/>
                    </a:xfrm>
                    <a:prstGeom prst="rect">
                      <a:avLst/>
                    </a:prstGeom>
                    <a:ln w="28575">
                      <a:solidFill>
                        <a:srgbClr val="FF0000"/>
                      </a:solidFill>
                    </a:ln>
                  </pic:spPr>
                </pic:pic>
              </a:graphicData>
            </a:graphic>
          </wp:inline>
        </w:drawing>
      </w:r>
    </w:p>
    <w:p w:rsidR="007156AF" w:rsidRDefault="008060C5" w:rsidP="00373B8B">
      <w:pPr>
        <w:jc w:val="center"/>
      </w:pPr>
      <w:r>
        <w:rPr>
          <w:noProof/>
          <w:lang w:eastAsia="es-AR"/>
        </w:rPr>
        <w:drawing>
          <wp:inline distT="0" distB="0" distL="0" distR="0" wp14:anchorId="3B588605" wp14:editId="444688C7">
            <wp:extent cx="5612130" cy="2162810"/>
            <wp:effectExtent l="38100" t="38100" r="45720" b="469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2162810"/>
                    </a:xfrm>
                    <a:prstGeom prst="rect">
                      <a:avLst/>
                    </a:prstGeom>
                    <a:ln w="28575">
                      <a:solidFill>
                        <a:srgbClr val="FF0000"/>
                      </a:solidFill>
                    </a:ln>
                  </pic:spPr>
                </pic:pic>
              </a:graphicData>
            </a:graphic>
          </wp:inline>
        </w:drawing>
      </w:r>
    </w:p>
    <w:p w:rsidR="008060C5" w:rsidRDefault="008060C5" w:rsidP="00373B8B">
      <w:pPr>
        <w:jc w:val="center"/>
      </w:pPr>
      <w:r>
        <w:rPr>
          <w:noProof/>
          <w:lang w:eastAsia="es-AR"/>
        </w:rPr>
        <w:drawing>
          <wp:inline distT="0" distB="0" distL="0" distR="0" wp14:anchorId="6A47EE4D" wp14:editId="56C4DAB5">
            <wp:extent cx="5612130" cy="3291840"/>
            <wp:effectExtent l="38100" t="38100" r="45720" b="419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291840"/>
                    </a:xfrm>
                    <a:prstGeom prst="rect">
                      <a:avLst/>
                    </a:prstGeom>
                    <a:ln w="28575">
                      <a:solidFill>
                        <a:srgbClr val="FF0000"/>
                      </a:solidFill>
                    </a:ln>
                  </pic:spPr>
                </pic:pic>
              </a:graphicData>
            </a:graphic>
          </wp:inline>
        </w:drawing>
      </w:r>
    </w:p>
    <w:p w:rsidR="008060C5" w:rsidRDefault="00BB5603" w:rsidP="00373B8B">
      <w:pPr>
        <w:jc w:val="center"/>
      </w:pPr>
      <w:r>
        <w:rPr>
          <w:noProof/>
          <w:lang w:eastAsia="es-AR"/>
        </w:rPr>
        <w:lastRenderedPageBreak/>
        <w:drawing>
          <wp:inline distT="0" distB="0" distL="0" distR="0" wp14:anchorId="7D2E0611" wp14:editId="6CD43538">
            <wp:extent cx="5612130" cy="1119505"/>
            <wp:effectExtent l="0" t="0" r="762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1119505"/>
                    </a:xfrm>
                    <a:prstGeom prst="rect">
                      <a:avLst/>
                    </a:prstGeom>
                  </pic:spPr>
                </pic:pic>
              </a:graphicData>
            </a:graphic>
          </wp:inline>
        </w:drawing>
      </w:r>
    </w:p>
    <w:p w:rsidR="00BB5603" w:rsidRDefault="00BB5603" w:rsidP="00373B8B">
      <w:pPr>
        <w:jc w:val="center"/>
      </w:pPr>
      <w:r>
        <w:rPr>
          <w:noProof/>
          <w:lang w:eastAsia="es-AR"/>
        </w:rPr>
        <w:drawing>
          <wp:inline distT="0" distB="0" distL="0" distR="0" wp14:anchorId="3CB48B81" wp14:editId="2C5B52FE">
            <wp:extent cx="5612130" cy="152908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1529080"/>
                    </a:xfrm>
                    <a:prstGeom prst="rect">
                      <a:avLst/>
                    </a:prstGeom>
                  </pic:spPr>
                </pic:pic>
              </a:graphicData>
            </a:graphic>
          </wp:inline>
        </w:drawing>
      </w:r>
    </w:p>
    <w:p w:rsidR="00BB5603" w:rsidRDefault="00BB5603" w:rsidP="00373B8B">
      <w:pPr>
        <w:jc w:val="center"/>
      </w:pPr>
      <w:r>
        <w:rPr>
          <w:noProof/>
          <w:lang w:eastAsia="es-AR"/>
        </w:rPr>
        <w:drawing>
          <wp:inline distT="0" distB="0" distL="0" distR="0" wp14:anchorId="670E448D" wp14:editId="62A12BE3">
            <wp:extent cx="5612130" cy="1641475"/>
            <wp:effectExtent l="0" t="0" r="762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1641475"/>
                    </a:xfrm>
                    <a:prstGeom prst="rect">
                      <a:avLst/>
                    </a:prstGeom>
                  </pic:spPr>
                </pic:pic>
              </a:graphicData>
            </a:graphic>
          </wp:inline>
        </w:drawing>
      </w:r>
    </w:p>
    <w:p w:rsidR="00BB5603" w:rsidRDefault="00BB5603" w:rsidP="00373B8B">
      <w:pPr>
        <w:jc w:val="center"/>
      </w:pPr>
      <w:r>
        <w:rPr>
          <w:noProof/>
          <w:lang w:eastAsia="es-AR"/>
        </w:rPr>
        <w:drawing>
          <wp:inline distT="0" distB="0" distL="0" distR="0" wp14:anchorId="2A0ADD80" wp14:editId="7C71B7E6">
            <wp:extent cx="5612130" cy="2214245"/>
            <wp:effectExtent l="0" t="0" r="762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2214245"/>
                    </a:xfrm>
                    <a:prstGeom prst="rect">
                      <a:avLst/>
                    </a:prstGeom>
                  </pic:spPr>
                </pic:pic>
              </a:graphicData>
            </a:graphic>
          </wp:inline>
        </w:drawing>
      </w:r>
    </w:p>
    <w:p w:rsidR="00BB5603" w:rsidRDefault="00BB5603" w:rsidP="00373B8B">
      <w:pPr>
        <w:jc w:val="center"/>
      </w:pPr>
      <w:r>
        <w:rPr>
          <w:noProof/>
          <w:lang w:eastAsia="es-AR"/>
        </w:rPr>
        <w:drawing>
          <wp:inline distT="0" distB="0" distL="0" distR="0" wp14:anchorId="2A443756" wp14:editId="675FA32F">
            <wp:extent cx="2133600" cy="333375"/>
            <wp:effectExtent l="0" t="0" r="0"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33600" cy="333375"/>
                    </a:xfrm>
                    <a:prstGeom prst="rect">
                      <a:avLst/>
                    </a:prstGeom>
                  </pic:spPr>
                </pic:pic>
              </a:graphicData>
            </a:graphic>
          </wp:inline>
        </w:drawing>
      </w:r>
    </w:p>
    <w:p w:rsidR="00BB5603" w:rsidRDefault="00BB5603" w:rsidP="00373B8B">
      <w:pPr>
        <w:jc w:val="center"/>
      </w:pPr>
      <w:r>
        <w:rPr>
          <w:noProof/>
          <w:lang w:eastAsia="es-AR"/>
        </w:rPr>
        <w:lastRenderedPageBreak/>
        <w:drawing>
          <wp:inline distT="0" distB="0" distL="0" distR="0" wp14:anchorId="1E6BC302" wp14:editId="2DCA4ED8">
            <wp:extent cx="5612130" cy="2085340"/>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2085340"/>
                    </a:xfrm>
                    <a:prstGeom prst="rect">
                      <a:avLst/>
                    </a:prstGeom>
                  </pic:spPr>
                </pic:pic>
              </a:graphicData>
            </a:graphic>
          </wp:inline>
        </w:drawing>
      </w:r>
    </w:p>
    <w:p w:rsidR="00BB5603" w:rsidRDefault="00BB5603" w:rsidP="00373B8B">
      <w:pPr>
        <w:jc w:val="center"/>
      </w:pPr>
      <w:r>
        <w:rPr>
          <w:noProof/>
          <w:lang w:eastAsia="es-AR"/>
        </w:rPr>
        <w:drawing>
          <wp:inline distT="0" distB="0" distL="0" distR="0" wp14:anchorId="03CCE6D5" wp14:editId="4DC4F4CD">
            <wp:extent cx="5612130" cy="1243330"/>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1243330"/>
                    </a:xfrm>
                    <a:prstGeom prst="rect">
                      <a:avLst/>
                    </a:prstGeom>
                  </pic:spPr>
                </pic:pic>
              </a:graphicData>
            </a:graphic>
          </wp:inline>
        </w:drawing>
      </w:r>
    </w:p>
    <w:p w:rsidR="00BB5603" w:rsidRDefault="00BB5603" w:rsidP="00373B8B">
      <w:pPr>
        <w:jc w:val="center"/>
      </w:pPr>
      <w:r>
        <w:rPr>
          <w:noProof/>
          <w:lang w:eastAsia="es-AR"/>
        </w:rPr>
        <w:drawing>
          <wp:inline distT="0" distB="0" distL="0" distR="0" wp14:anchorId="1FE40590" wp14:editId="3D9D8FB2">
            <wp:extent cx="5612130" cy="2556510"/>
            <wp:effectExtent l="0" t="0" r="762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2556510"/>
                    </a:xfrm>
                    <a:prstGeom prst="rect">
                      <a:avLst/>
                    </a:prstGeom>
                  </pic:spPr>
                </pic:pic>
              </a:graphicData>
            </a:graphic>
          </wp:inline>
        </w:drawing>
      </w:r>
    </w:p>
    <w:p w:rsidR="00BD24A6" w:rsidRDefault="00BD24A6" w:rsidP="00373B8B">
      <w:pPr>
        <w:jc w:val="center"/>
      </w:pPr>
      <w:r>
        <w:rPr>
          <w:noProof/>
          <w:lang w:eastAsia="es-AR"/>
        </w:rPr>
        <w:lastRenderedPageBreak/>
        <w:drawing>
          <wp:inline distT="0" distB="0" distL="0" distR="0" wp14:anchorId="14E92B5E" wp14:editId="5AE517CB">
            <wp:extent cx="5612130" cy="2574925"/>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2574925"/>
                    </a:xfrm>
                    <a:prstGeom prst="rect">
                      <a:avLst/>
                    </a:prstGeom>
                  </pic:spPr>
                </pic:pic>
              </a:graphicData>
            </a:graphic>
          </wp:inline>
        </w:drawing>
      </w:r>
    </w:p>
    <w:p w:rsidR="00BD24A6" w:rsidRDefault="00BD24A6" w:rsidP="00373B8B">
      <w:pPr>
        <w:jc w:val="center"/>
      </w:pPr>
      <w:r>
        <w:rPr>
          <w:noProof/>
          <w:lang w:eastAsia="es-AR"/>
        </w:rPr>
        <w:drawing>
          <wp:inline distT="0" distB="0" distL="0" distR="0" wp14:anchorId="121899ED" wp14:editId="738C3140">
            <wp:extent cx="5612130" cy="1231265"/>
            <wp:effectExtent l="0" t="0" r="7620"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12130" cy="1231265"/>
                    </a:xfrm>
                    <a:prstGeom prst="rect">
                      <a:avLst/>
                    </a:prstGeom>
                  </pic:spPr>
                </pic:pic>
              </a:graphicData>
            </a:graphic>
          </wp:inline>
        </w:drawing>
      </w:r>
    </w:p>
    <w:p w:rsidR="00BD24A6" w:rsidRDefault="00BD24A6" w:rsidP="00373B8B">
      <w:pPr>
        <w:jc w:val="center"/>
      </w:pPr>
      <w:r>
        <w:rPr>
          <w:noProof/>
          <w:lang w:eastAsia="es-AR"/>
        </w:rPr>
        <w:drawing>
          <wp:inline distT="0" distB="0" distL="0" distR="0" wp14:anchorId="4A03AED1" wp14:editId="61E075D9">
            <wp:extent cx="5612130" cy="627380"/>
            <wp:effectExtent l="0" t="0" r="762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627380"/>
                    </a:xfrm>
                    <a:prstGeom prst="rect">
                      <a:avLst/>
                    </a:prstGeom>
                  </pic:spPr>
                </pic:pic>
              </a:graphicData>
            </a:graphic>
          </wp:inline>
        </w:drawing>
      </w:r>
    </w:p>
    <w:p w:rsidR="00BD24A6" w:rsidRDefault="00BD24A6" w:rsidP="00373B8B">
      <w:pPr>
        <w:jc w:val="center"/>
      </w:pPr>
      <w:r>
        <w:rPr>
          <w:noProof/>
          <w:lang w:eastAsia="es-AR"/>
        </w:rPr>
        <w:drawing>
          <wp:inline distT="0" distB="0" distL="0" distR="0" wp14:anchorId="6D106560" wp14:editId="259C1336">
            <wp:extent cx="5612130" cy="2360295"/>
            <wp:effectExtent l="0" t="0" r="7620" b="190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2360295"/>
                    </a:xfrm>
                    <a:prstGeom prst="rect">
                      <a:avLst/>
                    </a:prstGeom>
                  </pic:spPr>
                </pic:pic>
              </a:graphicData>
            </a:graphic>
          </wp:inline>
        </w:drawing>
      </w:r>
    </w:p>
    <w:p w:rsidR="00BD24A6" w:rsidRDefault="00BD24A6" w:rsidP="00373B8B">
      <w:pPr>
        <w:jc w:val="center"/>
      </w:pPr>
      <w:r>
        <w:rPr>
          <w:noProof/>
          <w:lang w:eastAsia="es-AR"/>
        </w:rPr>
        <w:lastRenderedPageBreak/>
        <w:drawing>
          <wp:inline distT="0" distB="0" distL="0" distR="0" wp14:anchorId="4632B19C" wp14:editId="2CB28645">
            <wp:extent cx="5612130" cy="2772410"/>
            <wp:effectExtent l="0" t="0" r="762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2772410"/>
                    </a:xfrm>
                    <a:prstGeom prst="rect">
                      <a:avLst/>
                    </a:prstGeom>
                  </pic:spPr>
                </pic:pic>
              </a:graphicData>
            </a:graphic>
          </wp:inline>
        </w:drawing>
      </w:r>
    </w:p>
    <w:p w:rsidR="00BD24A6" w:rsidRPr="00AD4ABB" w:rsidRDefault="00BD24A6" w:rsidP="00373B8B">
      <w:pPr>
        <w:jc w:val="center"/>
      </w:pPr>
      <w:r>
        <w:rPr>
          <w:noProof/>
          <w:lang w:eastAsia="es-AR"/>
        </w:rPr>
        <w:drawing>
          <wp:inline distT="0" distB="0" distL="0" distR="0" wp14:anchorId="39413332" wp14:editId="7CC19348">
            <wp:extent cx="5612130" cy="1397635"/>
            <wp:effectExtent l="0" t="0" r="762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1397635"/>
                    </a:xfrm>
                    <a:prstGeom prst="rect">
                      <a:avLst/>
                    </a:prstGeom>
                  </pic:spPr>
                </pic:pic>
              </a:graphicData>
            </a:graphic>
          </wp:inline>
        </w:drawing>
      </w:r>
    </w:p>
    <w:sectPr w:rsidR="00BD24A6" w:rsidRPr="00AD4ABB" w:rsidSect="00667FB3">
      <w:footerReference w:type="first" r:id="rId199"/>
      <w:pgSz w:w="12240" w:h="15840"/>
      <w:pgMar w:top="1417" w:right="1701" w:bottom="1417" w:left="1701" w:header="567"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E0C" w:rsidRDefault="00A34E0C" w:rsidP="001A2775">
      <w:pPr>
        <w:spacing w:after="0" w:line="240" w:lineRule="auto"/>
      </w:pPr>
      <w:r>
        <w:separator/>
      </w:r>
    </w:p>
  </w:endnote>
  <w:endnote w:type="continuationSeparator" w:id="0">
    <w:p w:rsidR="00A34E0C" w:rsidRDefault="00A34E0C" w:rsidP="001A2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373"/>
      <w:docPartObj>
        <w:docPartGallery w:val="Page Numbers (Bottom of Page)"/>
        <w:docPartUnique/>
      </w:docPartObj>
    </w:sdtPr>
    <w:sdtContent>
      <w:p w:rsidR="008520B8" w:rsidRDefault="008520B8">
        <w:pPr>
          <w:pStyle w:val="Piedepgina"/>
          <w:jc w:val="center"/>
        </w:pPr>
        <w:r>
          <w:fldChar w:fldCharType="begin"/>
        </w:r>
        <w:r>
          <w:instrText>PAGE   \* MERGEFORMAT</w:instrText>
        </w:r>
        <w:r>
          <w:fldChar w:fldCharType="separate"/>
        </w:r>
        <w:r w:rsidR="00FC4DC8" w:rsidRPr="00FC4DC8">
          <w:rPr>
            <w:noProof/>
            <w:lang w:val="es-ES"/>
          </w:rPr>
          <w:t>1</w:t>
        </w:r>
        <w:r>
          <w:fldChar w:fldCharType="end"/>
        </w:r>
      </w:p>
    </w:sdtContent>
  </w:sdt>
  <w:p w:rsidR="008520B8" w:rsidRDefault="008520B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E0C" w:rsidRDefault="00A34E0C" w:rsidP="001A2775">
      <w:pPr>
        <w:spacing w:after="0" w:line="240" w:lineRule="auto"/>
      </w:pPr>
      <w:r>
        <w:separator/>
      </w:r>
    </w:p>
  </w:footnote>
  <w:footnote w:type="continuationSeparator" w:id="0">
    <w:p w:rsidR="00A34E0C" w:rsidRDefault="00A34E0C" w:rsidP="001A27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BB3CAD"/>
    <w:multiLevelType w:val="hybridMultilevel"/>
    <w:tmpl w:val="F84052BA"/>
    <w:lvl w:ilvl="0" w:tplc="F8961E60">
      <w:start w:val="1"/>
      <w:numFmt w:val="bullet"/>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5E7D324A"/>
    <w:multiLevelType w:val="hybridMultilevel"/>
    <w:tmpl w:val="4640796A"/>
    <w:lvl w:ilvl="0" w:tplc="5216A2DC">
      <w:start w:val="13"/>
      <w:numFmt w:val="bullet"/>
      <w:lvlText w:val="-"/>
      <w:lvlJc w:val="left"/>
      <w:pPr>
        <w:ind w:left="720" w:hanging="360"/>
      </w:pPr>
      <w:rPr>
        <w:rFonts w:ascii="Lucida Handwriting" w:eastAsiaTheme="minorEastAsia" w:hAnsi="Lucida Handwriting"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6BA31D23"/>
    <w:multiLevelType w:val="hybridMultilevel"/>
    <w:tmpl w:val="2C0A09E2"/>
    <w:lvl w:ilvl="0" w:tplc="8AB25392">
      <w:start w:val="1"/>
      <w:numFmt w:val="bullet"/>
      <w:pStyle w:val="Ttulo4"/>
      <w:lvlText w:val=""/>
      <w:lvlJc w:val="left"/>
      <w:pPr>
        <w:ind w:left="1287" w:hanging="360"/>
      </w:pPr>
      <w:rPr>
        <w:rFonts w:ascii="Symbol" w:hAnsi="Symbol" w:hint="default"/>
        <w:color w:val="FF9953"/>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3" w15:restartNumberingAfterBreak="0">
    <w:nsid w:val="6CD0419C"/>
    <w:multiLevelType w:val="hybridMultilevel"/>
    <w:tmpl w:val="9F9A4004"/>
    <w:lvl w:ilvl="0" w:tplc="ED92A81A">
      <w:start w:val="13"/>
      <w:numFmt w:val="bullet"/>
      <w:lvlText w:val="-"/>
      <w:lvlJc w:val="left"/>
      <w:pPr>
        <w:ind w:left="720" w:hanging="360"/>
      </w:pPr>
      <w:rPr>
        <w:rFonts w:ascii="Lucida Handwriting" w:eastAsiaTheme="minorEastAsia" w:hAnsi="Lucida Handwriting"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11C0AEA"/>
    <w:multiLevelType w:val="hybridMultilevel"/>
    <w:tmpl w:val="438A5FE4"/>
    <w:lvl w:ilvl="0" w:tplc="46D833E0">
      <w:start w:val="1"/>
      <w:numFmt w:val="bullet"/>
      <w:pStyle w:val="Ttulo3"/>
      <w:lvlText w:val=""/>
      <w:lvlJc w:val="left"/>
      <w:pPr>
        <w:ind w:left="720" w:hanging="360"/>
      </w:pPr>
      <w:rPr>
        <w:rFonts w:ascii="Symbol" w:hAnsi="Symbol" w:hint="default"/>
        <w:color w:val="B55374" w:themeColor="accent4" w:themeShade="BF"/>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4"/>
  </w:num>
  <w:num w:numId="4">
    <w:abstractNumId w:val="4"/>
  </w:num>
  <w:num w:numId="5">
    <w:abstractNumId w:val="2"/>
  </w:num>
  <w:num w:numId="6">
    <w:abstractNumId w:val="2"/>
  </w:num>
  <w:num w:numId="7">
    <w:abstractNumId w:val="2"/>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5F38"/>
    <w:rsid w:val="00005C73"/>
    <w:rsid w:val="000066E1"/>
    <w:rsid w:val="00054EA6"/>
    <w:rsid w:val="0006654E"/>
    <w:rsid w:val="00097CA7"/>
    <w:rsid w:val="000A6845"/>
    <w:rsid w:val="00113601"/>
    <w:rsid w:val="001A2775"/>
    <w:rsid w:val="001D69AC"/>
    <w:rsid w:val="002254F1"/>
    <w:rsid w:val="002434EA"/>
    <w:rsid w:val="00277209"/>
    <w:rsid w:val="00290C8E"/>
    <w:rsid w:val="002E7332"/>
    <w:rsid w:val="002E7765"/>
    <w:rsid w:val="00305B52"/>
    <w:rsid w:val="00312622"/>
    <w:rsid w:val="00324AB2"/>
    <w:rsid w:val="003453EE"/>
    <w:rsid w:val="00373B8B"/>
    <w:rsid w:val="003B438D"/>
    <w:rsid w:val="0042186C"/>
    <w:rsid w:val="00457A0A"/>
    <w:rsid w:val="004A3D40"/>
    <w:rsid w:val="004B3885"/>
    <w:rsid w:val="004F2431"/>
    <w:rsid w:val="00551CBD"/>
    <w:rsid w:val="00557466"/>
    <w:rsid w:val="00561419"/>
    <w:rsid w:val="005659D8"/>
    <w:rsid w:val="00590A46"/>
    <w:rsid w:val="005C5896"/>
    <w:rsid w:val="005E3B85"/>
    <w:rsid w:val="00612D13"/>
    <w:rsid w:val="00667FB3"/>
    <w:rsid w:val="00677ECC"/>
    <w:rsid w:val="006D5EA7"/>
    <w:rsid w:val="007053CD"/>
    <w:rsid w:val="007156AF"/>
    <w:rsid w:val="007902CC"/>
    <w:rsid w:val="007B71DE"/>
    <w:rsid w:val="007C4ECC"/>
    <w:rsid w:val="007C640C"/>
    <w:rsid w:val="007D250F"/>
    <w:rsid w:val="007E2EFE"/>
    <w:rsid w:val="008060C5"/>
    <w:rsid w:val="00814595"/>
    <w:rsid w:val="00822B30"/>
    <w:rsid w:val="008520B8"/>
    <w:rsid w:val="0085364D"/>
    <w:rsid w:val="008B64D1"/>
    <w:rsid w:val="008B679A"/>
    <w:rsid w:val="00922027"/>
    <w:rsid w:val="00935F38"/>
    <w:rsid w:val="00960787"/>
    <w:rsid w:val="00981F6B"/>
    <w:rsid w:val="009D4997"/>
    <w:rsid w:val="00A30F61"/>
    <w:rsid w:val="00A34E0C"/>
    <w:rsid w:val="00A44458"/>
    <w:rsid w:val="00A66AB9"/>
    <w:rsid w:val="00A67F21"/>
    <w:rsid w:val="00AA55C4"/>
    <w:rsid w:val="00AD1F83"/>
    <w:rsid w:val="00AD4ABB"/>
    <w:rsid w:val="00B20D10"/>
    <w:rsid w:val="00B42E50"/>
    <w:rsid w:val="00B739D4"/>
    <w:rsid w:val="00B8768A"/>
    <w:rsid w:val="00B9538F"/>
    <w:rsid w:val="00BB5603"/>
    <w:rsid w:val="00BB6B8F"/>
    <w:rsid w:val="00BD24A6"/>
    <w:rsid w:val="00C734E8"/>
    <w:rsid w:val="00CE5E41"/>
    <w:rsid w:val="00CE7BDA"/>
    <w:rsid w:val="00D8236F"/>
    <w:rsid w:val="00DF17B7"/>
    <w:rsid w:val="00E10386"/>
    <w:rsid w:val="00E527C0"/>
    <w:rsid w:val="00E553E7"/>
    <w:rsid w:val="00EA4FE9"/>
    <w:rsid w:val="00F02C25"/>
    <w:rsid w:val="00F07348"/>
    <w:rsid w:val="00FB2764"/>
    <w:rsid w:val="00FB321E"/>
    <w:rsid w:val="00FC4DC8"/>
    <w:rsid w:val="00FC652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ED101F-0152-4081-A887-2D69B1979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2C25"/>
    <w:rPr>
      <w:rFonts w:ascii="Lucida Handwriting" w:hAnsi="Lucida Handwriting"/>
      <w:sz w:val="24"/>
    </w:rPr>
  </w:style>
  <w:style w:type="paragraph" w:styleId="Ttulo1">
    <w:name w:val="heading 1"/>
    <w:basedOn w:val="Normal"/>
    <w:next w:val="Normal"/>
    <w:link w:val="Ttulo1Car"/>
    <w:autoRedefine/>
    <w:uiPriority w:val="9"/>
    <w:qFormat/>
    <w:rsid w:val="000A6845"/>
    <w:pPr>
      <w:keepNext/>
      <w:keepLines/>
      <w:spacing w:before="120" w:after="120" w:line="360" w:lineRule="auto"/>
      <w:jc w:val="center"/>
      <w:outlineLvl w:val="0"/>
    </w:pPr>
    <w:rPr>
      <w:rFonts w:eastAsiaTheme="majorEastAsia" w:cstheme="majorBidi"/>
      <w:b/>
      <w:bCs/>
      <w:caps/>
      <w:spacing w:val="4"/>
      <w:sz w:val="36"/>
      <w:szCs w:val="36"/>
      <w:u w:val="single" w:color="FF0000"/>
      <w14:glow w14:rad="139700">
        <w14:schemeClr w14:val="accent3">
          <w14:alpha w14:val="60000"/>
          <w14:satMod w14:val="175000"/>
        </w14:schemeClr>
      </w14:glow>
    </w:rPr>
  </w:style>
  <w:style w:type="paragraph" w:styleId="Ttulo2">
    <w:name w:val="heading 2"/>
    <w:basedOn w:val="Normal"/>
    <w:next w:val="Normal"/>
    <w:link w:val="Ttulo2Car"/>
    <w:autoRedefine/>
    <w:uiPriority w:val="9"/>
    <w:unhideWhenUsed/>
    <w:qFormat/>
    <w:rsid w:val="00F02C25"/>
    <w:pPr>
      <w:keepNext/>
      <w:keepLines/>
      <w:tabs>
        <w:tab w:val="left" w:pos="8222"/>
      </w:tabs>
      <w:spacing w:before="120" w:after="0"/>
      <w:outlineLvl w:val="1"/>
    </w:pPr>
    <w:rPr>
      <w:rFonts w:eastAsiaTheme="majorEastAsia" w:cstheme="majorBidi"/>
      <w:b/>
      <w:bCs/>
      <w:sz w:val="28"/>
      <w:szCs w:val="28"/>
      <w:u w:val="single"/>
      <w14:glow w14:rad="101600">
        <w14:schemeClr w14:val="accent6">
          <w14:alpha w14:val="60000"/>
          <w14:satMod w14:val="175000"/>
        </w14:schemeClr>
      </w14:glow>
    </w:rPr>
  </w:style>
  <w:style w:type="paragraph" w:styleId="Ttulo3">
    <w:name w:val="heading 3"/>
    <w:basedOn w:val="Normal"/>
    <w:next w:val="Normal"/>
    <w:link w:val="Ttulo3Car"/>
    <w:autoRedefine/>
    <w:uiPriority w:val="9"/>
    <w:unhideWhenUsed/>
    <w:qFormat/>
    <w:rsid w:val="00FC6526"/>
    <w:pPr>
      <w:keepNext/>
      <w:keepLines/>
      <w:numPr>
        <w:numId w:val="4"/>
      </w:numPr>
      <w:spacing w:before="120" w:after="0"/>
      <w:outlineLvl w:val="2"/>
    </w:pPr>
    <w:rPr>
      <w:rFonts w:eastAsiaTheme="majorEastAsia" w:cstheme="majorBidi"/>
      <w:spacing w:val="4"/>
      <w:szCs w:val="24"/>
      <w14:glow w14:rad="101600">
        <w14:schemeClr w14:val="accent4">
          <w14:alpha w14:val="60000"/>
          <w14:satMod w14:val="175000"/>
        </w14:schemeClr>
      </w14:glow>
    </w:rPr>
  </w:style>
  <w:style w:type="paragraph" w:styleId="Ttulo4">
    <w:name w:val="heading 4"/>
    <w:basedOn w:val="Normal"/>
    <w:next w:val="Normal"/>
    <w:link w:val="Ttulo4Car"/>
    <w:uiPriority w:val="9"/>
    <w:unhideWhenUsed/>
    <w:qFormat/>
    <w:rsid w:val="004F2431"/>
    <w:pPr>
      <w:keepNext/>
      <w:keepLines/>
      <w:numPr>
        <w:numId w:val="8"/>
      </w:numPr>
      <w:spacing w:before="120" w:after="0"/>
      <w:outlineLvl w:val="3"/>
    </w:pPr>
    <w:rPr>
      <w:rFonts w:eastAsiaTheme="majorEastAsia" w:cstheme="majorBidi"/>
      <w:iCs/>
      <w:szCs w:val="24"/>
      <w14:glow w14:rad="139700">
        <w14:schemeClr w14:val="accent2">
          <w14:alpha w14:val="60000"/>
          <w14:satMod w14:val="175000"/>
        </w14:schemeClr>
      </w14:glow>
    </w:rPr>
  </w:style>
  <w:style w:type="paragraph" w:styleId="Ttulo5">
    <w:name w:val="heading 5"/>
    <w:basedOn w:val="Normal"/>
    <w:next w:val="Normal"/>
    <w:link w:val="Ttulo5Car"/>
    <w:uiPriority w:val="9"/>
    <w:unhideWhenUsed/>
    <w:qFormat/>
    <w:rsid w:val="004F2431"/>
    <w:pPr>
      <w:keepNext/>
      <w:keepLines/>
      <w:spacing w:before="120" w:after="0"/>
      <w:outlineLvl w:val="4"/>
    </w:pPr>
    <w:rPr>
      <w:rFonts w:eastAsiaTheme="majorEastAsia" w:cstheme="majorBidi"/>
      <w:b/>
      <w:bCs/>
    </w:rPr>
  </w:style>
  <w:style w:type="paragraph" w:styleId="Ttulo6">
    <w:name w:val="heading 6"/>
    <w:basedOn w:val="Normal"/>
    <w:next w:val="Normal"/>
    <w:link w:val="Ttulo6Car"/>
    <w:uiPriority w:val="9"/>
    <w:semiHidden/>
    <w:unhideWhenUsed/>
    <w:qFormat/>
    <w:rsid w:val="00F02C25"/>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F02C25"/>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F02C25"/>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F02C25"/>
    <w:pPr>
      <w:keepNext/>
      <w:keepLines/>
      <w:spacing w:before="120" w:after="0"/>
      <w:outlineLvl w:val="8"/>
    </w:pPr>
    <w:rPr>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6845"/>
    <w:rPr>
      <w:rFonts w:ascii="Lucida Handwriting" w:eastAsiaTheme="majorEastAsia" w:hAnsi="Lucida Handwriting" w:cstheme="majorBidi"/>
      <w:b/>
      <w:bCs/>
      <w:caps/>
      <w:spacing w:val="4"/>
      <w:sz w:val="36"/>
      <w:szCs w:val="36"/>
      <w:u w:val="single" w:color="FF0000"/>
      <w14:glow w14:rad="139700">
        <w14:schemeClr w14:val="accent3">
          <w14:alpha w14:val="60000"/>
          <w14:satMod w14:val="175000"/>
        </w14:schemeClr>
      </w14:glow>
    </w:rPr>
  </w:style>
  <w:style w:type="character" w:customStyle="1" w:styleId="Ttulo2Car">
    <w:name w:val="Título 2 Car"/>
    <w:basedOn w:val="Fuentedeprrafopredeter"/>
    <w:link w:val="Ttulo2"/>
    <w:uiPriority w:val="9"/>
    <w:rsid w:val="00F02C25"/>
    <w:rPr>
      <w:rFonts w:ascii="Lucida Handwriting" w:eastAsiaTheme="majorEastAsia" w:hAnsi="Lucida Handwriting" w:cstheme="majorBidi"/>
      <w:b/>
      <w:bCs/>
      <w:sz w:val="28"/>
      <w:szCs w:val="28"/>
      <w:u w:val="single"/>
      <w14:glow w14:rad="101600">
        <w14:schemeClr w14:val="accent6">
          <w14:alpha w14:val="60000"/>
          <w14:satMod w14:val="175000"/>
        </w14:schemeClr>
      </w14:glow>
    </w:rPr>
  </w:style>
  <w:style w:type="character" w:customStyle="1" w:styleId="Ttulo3Car">
    <w:name w:val="Título 3 Car"/>
    <w:basedOn w:val="Fuentedeprrafopredeter"/>
    <w:link w:val="Ttulo3"/>
    <w:uiPriority w:val="9"/>
    <w:rsid w:val="00FC6526"/>
    <w:rPr>
      <w:rFonts w:ascii="Lucida Handwriting" w:eastAsiaTheme="majorEastAsia" w:hAnsi="Lucida Handwriting" w:cstheme="majorBidi"/>
      <w:spacing w:val="4"/>
      <w:sz w:val="24"/>
      <w:szCs w:val="24"/>
      <w14:glow w14:rad="101600">
        <w14:schemeClr w14:val="accent4">
          <w14:alpha w14:val="60000"/>
          <w14:satMod w14:val="175000"/>
        </w14:schemeClr>
      </w14:glow>
    </w:rPr>
  </w:style>
  <w:style w:type="character" w:customStyle="1" w:styleId="Ttulo4Car">
    <w:name w:val="Título 4 Car"/>
    <w:basedOn w:val="Fuentedeprrafopredeter"/>
    <w:link w:val="Ttulo4"/>
    <w:uiPriority w:val="9"/>
    <w:rsid w:val="004F2431"/>
    <w:rPr>
      <w:rFonts w:ascii="Lucida Handwriting" w:eastAsiaTheme="majorEastAsia" w:hAnsi="Lucida Handwriting" w:cstheme="majorBidi"/>
      <w:iCs/>
      <w:sz w:val="24"/>
      <w:szCs w:val="24"/>
      <w14:glow w14:rad="139700">
        <w14:schemeClr w14:val="accent2">
          <w14:alpha w14:val="60000"/>
          <w14:satMod w14:val="175000"/>
        </w14:schemeClr>
      </w14:glow>
    </w:rPr>
  </w:style>
  <w:style w:type="character" w:customStyle="1" w:styleId="Ttulo5Car">
    <w:name w:val="Título 5 Car"/>
    <w:basedOn w:val="Fuentedeprrafopredeter"/>
    <w:link w:val="Ttulo5"/>
    <w:uiPriority w:val="9"/>
    <w:rsid w:val="004F2431"/>
    <w:rPr>
      <w:rFonts w:ascii="Lucida Handwriting" w:eastAsiaTheme="majorEastAsia" w:hAnsi="Lucida Handwriting" w:cstheme="majorBidi"/>
      <w:b/>
      <w:bCs/>
      <w:sz w:val="24"/>
    </w:rPr>
  </w:style>
  <w:style w:type="character" w:customStyle="1" w:styleId="Ttulo6Car">
    <w:name w:val="Título 6 Car"/>
    <w:basedOn w:val="Fuentedeprrafopredeter"/>
    <w:link w:val="Ttulo6"/>
    <w:uiPriority w:val="9"/>
    <w:semiHidden/>
    <w:rsid w:val="00F02C25"/>
    <w:rPr>
      <w:rFonts w:asciiTheme="majorHAnsi" w:eastAsiaTheme="majorEastAsia" w:hAnsiTheme="majorHAnsi" w:cstheme="majorBidi"/>
      <w:b/>
      <w:bCs/>
      <w:i/>
      <w:iCs/>
      <w:sz w:val="24"/>
    </w:rPr>
  </w:style>
  <w:style w:type="character" w:customStyle="1" w:styleId="Ttulo7Car">
    <w:name w:val="Título 7 Car"/>
    <w:basedOn w:val="Fuentedeprrafopredeter"/>
    <w:link w:val="Ttulo7"/>
    <w:uiPriority w:val="9"/>
    <w:semiHidden/>
    <w:rsid w:val="00F02C25"/>
    <w:rPr>
      <w:rFonts w:ascii="Lucida Handwriting" w:hAnsi="Lucida Handwriting"/>
      <w:i/>
      <w:iCs/>
      <w:sz w:val="24"/>
    </w:rPr>
  </w:style>
  <w:style w:type="character" w:customStyle="1" w:styleId="Ttulo8Car">
    <w:name w:val="Título 8 Car"/>
    <w:basedOn w:val="Fuentedeprrafopredeter"/>
    <w:link w:val="Ttulo8"/>
    <w:uiPriority w:val="9"/>
    <w:semiHidden/>
    <w:rsid w:val="00F02C25"/>
    <w:rPr>
      <w:rFonts w:ascii="Lucida Handwriting" w:hAnsi="Lucida Handwriting"/>
      <w:b/>
      <w:bCs/>
      <w:sz w:val="24"/>
    </w:rPr>
  </w:style>
  <w:style w:type="character" w:customStyle="1" w:styleId="Ttulo9Car">
    <w:name w:val="Título 9 Car"/>
    <w:basedOn w:val="Fuentedeprrafopredeter"/>
    <w:link w:val="Ttulo9"/>
    <w:uiPriority w:val="9"/>
    <w:semiHidden/>
    <w:rsid w:val="00F02C25"/>
    <w:rPr>
      <w:rFonts w:ascii="Lucida Handwriting" w:hAnsi="Lucida Handwriting"/>
      <w:i/>
      <w:iCs/>
      <w:sz w:val="24"/>
    </w:rPr>
  </w:style>
  <w:style w:type="paragraph" w:styleId="Descripcin">
    <w:name w:val="caption"/>
    <w:basedOn w:val="Normal"/>
    <w:next w:val="Normal"/>
    <w:uiPriority w:val="35"/>
    <w:semiHidden/>
    <w:unhideWhenUsed/>
    <w:qFormat/>
    <w:rsid w:val="00F02C25"/>
    <w:rPr>
      <w:b/>
      <w:bCs/>
      <w:sz w:val="18"/>
      <w:szCs w:val="18"/>
    </w:rPr>
  </w:style>
  <w:style w:type="paragraph" w:styleId="Puesto">
    <w:name w:val="Title"/>
    <w:basedOn w:val="Normal"/>
    <w:next w:val="Normal"/>
    <w:link w:val="PuestoCar"/>
    <w:uiPriority w:val="10"/>
    <w:qFormat/>
    <w:rsid w:val="00F02C25"/>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PuestoCar">
    <w:name w:val="Puesto Car"/>
    <w:basedOn w:val="Fuentedeprrafopredeter"/>
    <w:link w:val="Puesto"/>
    <w:uiPriority w:val="10"/>
    <w:rsid w:val="00F02C25"/>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02C25"/>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F02C25"/>
    <w:rPr>
      <w:rFonts w:asciiTheme="majorHAnsi" w:eastAsiaTheme="majorEastAsia" w:hAnsiTheme="majorHAnsi" w:cstheme="majorBidi"/>
      <w:sz w:val="24"/>
      <w:szCs w:val="24"/>
    </w:rPr>
  </w:style>
  <w:style w:type="character" w:styleId="Textoennegrita">
    <w:name w:val="Strong"/>
    <w:basedOn w:val="Fuentedeprrafopredeter"/>
    <w:uiPriority w:val="22"/>
    <w:qFormat/>
    <w:rsid w:val="00F02C25"/>
    <w:rPr>
      <w:b/>
      <w:bCs/>
      <w:color w:val="auto"/>
    </w:rPr>
  </w:style>
  <w:style w:type="character" w:styleId="nfasis">
    <w:name w:val="Emphasis"/>
    <w:basedOn w:val="Fuentedeprrafopredeter"/>
    <w:uiPriority w:val="20"/>
    <w:qFormat/>
    <w:rsid w:val="00F02C25"/>
    <w:rPr>
      <w:i/>
      <w:iCs/>
      <w:color w:val="auto"/>
    </w:rPr>
  </w:style>
  <w:style w:type="paragraph" w:styleId="Sinespaciado">
    <w:name w:val="No Spacing"/>
    <w:next w:val="Normal"/>
    <w:link w:val="SinespaciadoCar"/>
    <w:autoRedefine/>
    <w:uiPriority w:val="1"/>
    <w:qFormat/>
    <w:rsid w:val="000A6845"/>
    <w:pPr>
      <w:shd w:val="clear" w:color="auto" w:fill="EFA3F1"/>
      <w:spacing w:after="0" w:line="240" w:lineRule="auto"/>
    </w:pPr>
    <w:rPr>
      <w:rFonts w:ascii="Lucida Handwriting" w:hAnsi="Lucida Handwriting"/>
      <w:spacing w:val="30"/>
      <w:sz w:val="24"/>
    </w:rPr>
  </w:style>
  <w:style w:type="paragraph" w:styleId="Cita">
    <w:name w:val="Quote"/>
    <w:basedOn w:val="Normal"/>
    <w:next w:val="Normal"/>
    <w:link w:val="CitaCar"/>
    <w:uiPriority w:val="29"/>
    <w:qFormat/>
    <w:rsid w:val="00F02C25"/>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F02C2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F02C2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F02C2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F02C25"/>
    <w:rPr>
      <w:i/>
      <w:iCs/>
      <w:color w:val="auto"/>
    </w:rPr>
  </w:style>
  <w:style w:type="character" w:styleId="nfasisintenso">
    <w:name w:val="Intense Emphasis"/>
    <w:basedOn w:val="Fuentedeprrafopredeter"/>
    <w:uiPriority w:val="21"/>
    <w:qFormat/>
    <w:rsid w:val="00F02C25"/>
    <w:rPr>
      <w:b/>
      <w:bCs/>
      <w:i/>
      <w:iCs/>
      <w:color w:val="auto"/>
    </w:rPr>
  </w:style>
  <w:style w:type="character" w:styleId="Referenciasutil">
    <w:name w:val="Subtle Reference"/>
    <w:basedOn w:val="Fuentedeprrafopredeter"/>
    <w:uiPriority w:val="31"/>
    <w:qFormat/>
    <w:rsid w:val="00F02C25"/>
    <w:rPr>
      <w:smallCaps/>
      <w:color w:val="auto"/>
      <w:u w:val="single" w:color="7F7F7F" w:themeColor="text1" w:themeTint="80"/>
    </w:rPr>
  </w:style>
  <w:style w:type="character" w:styleId="Referenciaintensa">
    <w:name w:val="Intense Reference"/>
    <w:basedOn w:val="Fuentedeprrafopredeter"/>
    <w:uiPriority w:val="32"/>
    <w:qFormat/>
    <w:rsid w:val="00F02C25"/>
    <w:rPr>
      <w:b/>
      <w:bCs/>
      <w:smallCaps/>
      <w:color w:val="auto"/>
      <w:u w:val="single"/>
    </w:rPr>
  </w:style>
  <w:style w:type="character" w:styleId="Ttulodellibro">
    <w:name w:val="Book Title"/>
    <w:basedOn w:val="Fuentedeprrafopredeter"/>
    <w:uiPriority w:val="33"/>
    <w:qFormat/>
    <w:rsid w:val="00F02C25"/>
    <w:rPr>
      <w:b/>
      <w:bCs/>
      <w:smallCaps/>
      <w:color w:val="auto"/>
    </w:rPr>
  </w:style>
  <w:style w:type="paragraph" w:styleId="TtulodeTDC">
    <w:name w:val="TOC Heading"/>
    <w:basedOn w:val="Ttulo1"/>
    <w:next w:val="Normal"/>
    <w:uiPriority w:val="39"/>
    <w:semiHidden/>
    <w:unhideWhenUsed/>
    <w:qFormat/>
    <w:rsid w:val="00F02C25"/>
    <w:pPr>
      <w:outlineLvl w:val="9"/>
    </w:pPr>
  </w:style>
  <w:style w:type="paragraph" w:styleId="Encabezado">
    <w:name w:val="header"/>
    <w:basedOn w:val="Normal"/>
    <w:link w:val="EncabezadoCar"/>
    <w:uiPriority w:val="99"/>
    <w:unhideWhenUsed/>
    <w:rsid w:val="00F02C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02C25"/>
    <w:rPr>
      <w:rFonts w:ascii="Lucida Handwriting" w:hAnsi="Lucida Handwriting"/>
      <w:sz w:val="24"/>
    </w:rPr>
  </w:style>
  <w:style w:type="paragraph" w:styleId="Piedepgina">
    <w:name w:val="footer"/>
    <w:basedOn w:val="Normal"/>
    <w:link w:val="PiedepginaCar"/>
    <w:uiPriority w:val="99"/>
    <w:unhideWhenUsed/>
    <w:rsid w:val="00F02C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02C25"/>
    <w:rPr>
      <w:rFonts w:ascii="Lucida Handwriting" w:hAnsi="Lucida Handwriting"/>
      <w:sz w:val="24"/>
    </w:rPr>
  </w:style>
  <w:style w:type="character" w:styleId="Textodelmarcadordeposicin">
    <w:name w:val="Placeholder Text"/>
    <w:basedOn w:val="Fuentedeprrafopredeter"/>
    <w:uiPriority w:val="99"/>
    <w:semiHidden/>
    <w:rsid w:val="00F02C25"/>
    <w:rPr>
      <w:color w:val="808080"/>
    </w:rPr>
  </w:style>
  <w:style w:type="character" w:customStyle="1" w:styleId="SinespaciadoCar">
    <w:name w:val="Sin espaciado Car"/>
    <w:basedOn w:val="Fuentedeprrafopredeter"/>
    <w:link w:val="Sinespaciado"/>
    <w:uiPriority w:val="1"/>
    <w:rsid w:val="000A6845"/>
    <w:rPr>
      <w:rFonts w:ascii="Lucida Handwriting" w:hAnsi="Lucida Handwriting"/>
      <w:spacing w:val="30"/>
      <w:sz w:val="24"/>
      <w:shd w:val="clear" w:color="auto" w:fill="EFA3F1"/>
    </w:rPr>
  </w:style>
  <w:style w:type="paragraph" w:styleId="Prrafodelista">
    <w:name w:val="List Paragraph"/>
    <w:basedOn w:val="Normal"/>
    <w:uiPriority w:val="34"/>
    <w:qFormat/>
    <w:rsid w:val="00F02C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glossaryDocument" Target="glossary/document.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Documents\Plantillas%20personalizadas%20de%20Office\Plantilla_apunte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BBD"/>
    <w:rsid w:val="00825BB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25B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92.jpeg"/></Relationships>
</file>

<file path=word/theme/theme1.xml><?xml version="1.0" encoding="utf-8"?>
<a:theme xmlns:a="http://schemas.openxmlformats.org/drawingml/2006/main" name="Malla">
  <a:themeElements>
    <a:clrScheme name="Papel">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Malla">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lla">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EC188-9B88-4926-9FF7-BDCAB2F0D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Plantilla_apuntes</Template>
  <TotalTime>1709</TotalTime>
  <Pages>49</Pages>
  <Words>2308</Words>
  <Characters>12694</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14973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TuSoft</dc:creator>
  <cp:keywords/>
  <dc:description/>
  <cp:lastModifiedBy>TuSoft</cp:lastModifiedBy>
  <cp:revision>10</cp:revision>
  <dcterms:created xsi:type="dcterms:W3CDTF">2023-09-16T21:58:00Z</dcterms:created>
  <dcterms:modified xsi:type="dcterms:W3CDTF">2023-09-18T02:29:00Z</dcterms:modified>
</cp:coreProperties>
</file>